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B1C3C" w14:textId="45202FDF" w:rsidR="00935560" w:rsidRDefault="00935560"/>
    <w:tbl>
      <w:tblPr>
        <w:tblW w:w="11536" w:type="dxa"/>
        <w:tblInd w:w="-556" w:type="dxa"/>
        <w:tblLook w:val="04A0" w:firstRow="1" w:lastRow="0" w:firstColumn="1" w:lastColumn="0" w:noHBand="0" w:noVBand="1"/>
      </w:tblPr>
      <w:tblGrid>
        <w:gridCol w:w="3791"/>
        <w:gridCol w:w="4505"/>
        <w:gridCol w:w="3240"/>
      </w:tblGrid>
      <w:tr w:rsidR="002C3894" w:rsidRPr="008469A9" w14:paraId="47831A81" w14:textId="77777777" w:rsidTr="00D63438">
        <w:trPr>
          <w:trHeight w:val="1395"/>
        </w:trPr>
        <w:tc>
          <w:tcPr>
            <w:tcW w:w="3791" w:type="dxa"/>
            <w:shd w:val="clear" w:color="auto" w:fill="1F497D" w:themeFill="text2"/>
            <w:vAlign w:val="center"/>
          </w:tcPr>
          <w:p w14:paraId="6E45462C" w14:textId="4C96D15C" w:rsidR="008469A9" w:rsidRPr="0088507A" w:rsidRDefault="008469A9" w:rsidP="00B14DC7">
            <w:pPr>
              <w:spacing w:after="0" w:line="180" w:lineRule="auto"/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</w:pPr>
            <w:r w:rsidRPr="0088507A">
              <w:rPr>
                <w:rFonts w:ascii="Montserrat" w:eastAsia="Times New Roman" w:hAnsi="Montserrat"/>
                <w:b/>
                <w:color w:val="FFFFFF" w:themeColor="background1"/>
                <w:spacing w:val="30"/>
                <w:position w:val="-6"/>
                <w:sz w:val="52"/>
                <w:szCs w:val="52"/>
              </w:rPr>
              <w:t>K</w:t>
            </w:r>
            <w:r w:rsidRPr="0088507A"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  <w:t xml:space="preserve">HAYYAM </w:t>
            </w:r>
          </w:p>
          <w:p w14:paraId="4972EC53" w14:textId="282D55E7" w:rsidR="00F77D37" w:rsidRPr="0088507A" w:rsidRDefault="008469A9" w:rsidP="00B14DC7">
            <w:pPr>
              <w:spacing w:after="0" w:line="180" w:lineRule="auto"/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</w:pPr>
            <w:r w:rsidRPr="0088507A">
              <w:rPr>
                <w:rFonts w:ascii="Montserrat Medium" w:eastAsia="Times New Roman" w:hAnsi="Montserrat Medium"/>
                <w:color w:val="FFFFFF" w:themeColor="background1"/>
                <w:spacing w:val="30"/>
                <w:position w:val="-6"/>
                <w:sz w:val="52"/>
                <w:szCs w:val="52"/>
              </w:rPr>
              <w:t>KHALIL</w:t>
            </w:r>
          </w:p>
          <w:p w14:paraId="269ABCFA" w14:textId="0F3CDD25" w:rsidR="008469A9" w:rsidRPr="00B14DC7" w:rsidRDefault="008469A9" w:rsidP="00B14DC7">
            <w:pPr>
              <w:spacing w:after="0" w:line="300" w:lineRule="auto"/>
              <w:rPr>
                <w:rFonts w:ascii="Montserrat" w:hAnsi="Montserrat" w:cs="Calibri"/>
                <w:bCs/>
                <w:color w:val="FFFFFF" w:themeColor="background1"/>
                <w:spacing w:val="20"/>
              </w:rPr>
            </w:pPr>
            <w:r w:rsidRPr="00B14DC7">
              <w:rPr>
                <w:rFonts w:ascii="Montserrat" w:hAnsi="Montserrat" w:cs="Calibri"/>
                <w:bCs/>
                <w:color w:val="FFFFFF" w:themeColor="background1"/>
                <w:spacing w:val="20"/>
              </w:rPr>
              <w:t>Frontend Developer</w:t>
            </w:r>
          </w:p>
        </w:tc>
        <w:tc>
          <w:tcPr>
            <w:tcW w:w="7745" w:type="dxa"/>
            <w:gridSpan w:val="2"/>
            <w:shd w:val="clear" w:color="auto" w:fill="1F497D" w:themeFill="text2"/>
            <w:vAlign w:val="center"/>
          </w:tcPr>
          <w:p w14:paraId="2FD51528" w14:textId="77777777" w:rsidR="008F4FAF" w:rsidRPr="008469A9" w:rsidRDefault="008F4FAF" w:rsidP="008469A9">
            <w:pPr>
              <w:spacing w:after="0" w:line="300" w:lineRule="auto"/>
              <w:jc w:val="right"/>
              <w:rPr>
                <w:rFonts w:ascii="Montserrat" w:hAnsi="Montserrat"/>
                <w:b/>
                <w:color w:val="FFFFFF" w:themeColor="background1"/>
                <w:sz w:val="18"/>
                <w:szCs w:val="18"/>
              </w:rPr>
            </w:pPr>
          </w:p>
          <w:p w14:paraId="7682C394" w14:textId="77777777" w:rsidR="00360653" w:rsidRDefault="00360653" w:rsidP="00360653">
            <w:pPr>
              <w:spacing w:after="0" w:line="300" w:lineRule="auto"/>
              <w:ind w:left="-559" w:right="154"/>
              <w:jc w:val="right"/>
              <w:rPr>
                <w:rFonts w:ascii="Montserrat" w:hAnsi="Montserrat"/>
                <w:b/>
                <w:color w:val="FFFFFF" w:themeColor="background1"/>
                <w:spacing w:val="20"/>
              </w:rPr>
            </w:pPr>
          </w:p>
          <w:p w14:paraId="3DC684AE" w14:textId="32AE93E9" w:rsidR="001A58D5" w:rsidRDefault="001A58D5" w:rsidP="00FA304F">
            <w:pPr>
              <w:spacing w:after="0" w:line="300" w:lineRule="auto"/>
              <w:ind w:left="-559"/>
              <w:jc w:val="right"/>
            </w:pPr>
            <w:hyperlink r:id="rId8" w:history="1">
              <w:r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LinkedIn</w:t>
              </w:r>
            </w:hyperlink>
            <w:r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| </w:t>
            </w:r>
            <w:hyperlink r:id="rId9" w:history="1">
              <w:r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GitHub</w:t>
              </w:r>
            </w:hyperlink>
            <w:r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| </w:t>
            </w:r>
            <w:hyperlink r:id="rId10" w:history="1">
              <w:r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Portfolio</w:t>
              </w:r>
            </w:hyperlink>
          </w:p>
          <w:p w14:paraId="43845A25" w14:textId="6E6D1F45" w:rsidR="00001315" w:rsidRPr="001A58D5" w:rsidRDefault="001A58D5" w:rsidP="001A58D5">
            <w:pPr>
              <w:spacing w:after="0" w:line="300" w:lineRule="auto"/>
              <w:ind w:left="-559"/>
              <w:jc w:val="right"/>
              <w:rPr>
                <w:rFonts w:ascii="Montserrat" w:hAnsi="Montserrat"/>
                <w:color w:val="FFFFFF" w:themeColor="background1"/>
                <w:spacing w:val="20"/>
              </w:rPr>
            </w:pPr>
            <w:hyperlink r:id="rId11" w:history="1">
              <w:r w:rsidRPr="00B14DC7">
                <w:rPr>
                  <w:rStyle w:val="Hyperlink"/>
                  <w:rFonts w:ascii="Montserrat" w:hAnsi="Montserrat"/>
                  <w:color w:val="FFFFFF" w:themeColor="background1"/>
                  <w:spacing w:val="20"/>
                </w:rPr>
                <w:t>khalil.khayyam@gmail.com</w:t>
              </w:r>
            </w:hyperlink>
            <w:r w:rsidR="00360653" w:rsidRPr="00B14DC7">
              <w:rPr>
                <w:rFonts w:ascii="Montserrat" w:hAnsi="Montserrat"/>
                <w:color w:val="FFFFFF" w:themeColor="background1"/>
                <w:spacing w:val="20"/>
              </w:rPr>
              <w:t xml:space="preserve">  |  Los Angeles, CA  </w:t>
            </w:r>
          </w:p>
        </w:tc>
      </w:tr>
      <w:tr w:rsidR="00935560" w:rsidRPr="008469A9" w14:paraId="74C03A55" w14:textId="77777777" w:rsidTr="00D63438">
        <w:trPr>
          <w:trHeight w:val="14634"/>
        </w:trPr>
        <w:tc>
          <w:tcPr>
            <w:tcW w:w="8296" w:type="dxa"/>
            <w:gridSpan w:val="2"/>
            <w:shd w:val="clear" w:color="auto" w:fill="FFFFFF" w:themeFill="background1"/>
          </w:tcPr>
          <w:p w14:paraId="0A7C0A41" w14:textId="7ED94916" w:rsidR="008469A9" w:rsidRDefault="00247D6E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409AA7A" wp14:editId="2C55B9B9">
                      <wp:simplePos x="0" y="0"/>
                      <wp:positionH relativeFrom="column">
                        <wp:posOffset>5199543</wp:posOffset>
                      </wp:positionH>
                      <wp:positionV relativeFrom="paragraph">
                        <wp:posOffset>144145</wp:posOffset>
                      </wp:positionV>
                      <wp:extent cx="0" cy="9182735"/>
                      <wp:effectExtent l="50800" t="25400" r="63500" b="75565"/>
                      <wp:wrapNone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9182735"/>
                              </a:xfrm>
                              <a:prstGeom prst="line">
                                <a:avLst/>
                              </a:prstGeom>
                              <a:ln w="12700" cap="sq">
                                <a:solidFill>
                                  <a:schemeClr val="bg1">
                                    <a:lumMod val="50000"/>
                                    <a:alpha val="33000"/>
                                  </a:schemeClr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052A7D" id="Straight Connector 11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4pt,11.35pt" to="409.4pt,73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" strokecolor="#7f7f7f [1612]" strokeweight="1pt">
                      <v:stroke opacity="21588f" endcap="square"/>
                      <v:shadow on="t" color="black" opacity="24903f" origin=",.5" offset="0,.55556mm"/>
                    </v:line>
                  </w:pict>
                </mc:Fallback>
              </mc:AlternateContent>
            </w:r>
          </w:p>
          <w:p w14:paraId="3AAA69BA" w14:textId="447BAF9A" w:rsidR="00D93D08" w:rsidRPr="008469A9" w:rsidRDefault="00935560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E4EC17F" wp14:editId="192369F3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256377</wp:posOffset>
                      </wp:positionV>
                      <wp:extent cx="339725" cy="0"/>
                      <wp:effectExtent l="50800" t="38100" r="28575" b="7620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B5B1D4" id="Straight Connector 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20.2pt" to="26.3pt,2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w:t>PROFILE</w:t>
            </w:r>
          </w:p>
          <w:p w14:paraId="3179FF0E" w14:textId="51550B18" w:rsidR="008469A9" w:rsidRPr="008469A9" w:rsidRDefault="008469A9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0"/>
                <w:szCs w:val="10"/>
              </w:rPr>
            </w:pPr>
          </w:p>
          <w:p w14:paraId="03F5BF77" w14:textId="599B831D" w:rsidR="00E03CB1" w:rsidRPr="00324D3E" w:rsidRDefault="00E03CB1" w:rsidP="00247D6E">
            <w:pPr>
              <w:pStyle w:val="BodyText"/>
              <w:spacing w:before="6" w:line="300" w:lineRule="auto"/>
              <w:rPr>
                <w:rFonts w:ascii="Montserrat" w:hAnsi="Montserrat" w:cstheme="minorHAnsi"/>
                <w:sz w:val="18"/>
                <w:szCs w:val="18"/>
              </w:rPr>
            </w:pP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An IT enthusiast, and a </w:t>
            </w:r>
            <w:r w:rsidR="006E5B71">
              <w:rPr>
                <w:rFonts w:ascii="Montserrat" w:hAnsi="Montserrat" w:cstheme="minorHAnsi"/>
                <w:sz w:val="18"/>
                <w:szCs w:val="18"/>
              </w:rPr>
              <w:t>passionate</w:t>
            </w: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 Frontend Developer. Strong assets include HTML5, CSS3, SASS, JavaScript, quick learning, strong information technology, cloud computing, critical problem-solving skills, and the ability to see projects</w:t>
            </w:r>
            <w:r w:rsidR="00935560" w:rsidRPr="00324D3E">
              <w:rPr>
                <w:rFonts w:ascii="Montserrat" w:hAnsi="Montserrat" w:cstheme="minorHAnsi"/>
                <w:sz w:val="18"/>
                <w:szCs w:val="18"/>
              </w:rPr>
              <w:t xml:space="preserve"> </w:t>
            </w:r>
            <w:r w:rsidRPr="00324D3E">
              <w:rPr>
                <w:rFonts w:ascii="Montserrat" w:hAnsi="Montserrat" w:cstheme="minorHAnsi"/>
                <w:sz w:val="18"/>
                <w:szCs w:val="18"/>
              </w:rPr>
              <w:t xml:space="preserve">through from inception to completion. </w:t>
            </w:r>
            <w:r w:rsidR="0017134F" w:rsidRPr="00324D3E">
              <w:rPr>
                <w:rFonts w:ascii="Montserrat" w:hAnsi="Montserrat" w:cstheme="minorHAnsi"/>
                <w:sz w:val="18"/>
                <w:szCs w:val="18"/>
              </w:rPr>
              <w:t>Open for opportunities in Los Angeles, New York or Remote.</w:t>
            </w:r>
          </w:p>
          <w:p w14:paraId="2122C233" w14:textId="24009D70" w:rsidR="00EC24DE" w:rsidRPr="008469A9" w:rsidRDefault="00360653" w:rsidP="008469A9">
            <w:pPr>
              <w:pStyle w:val="NoSpacing"/>
              <w:spacing w:line="300" w:lineRule="auto"/>
              <w:jc w:val="both"/>
              <w:rPr>
                <w:rFonts w:ascii="Montserrat" w:hAnsi="Montserrat" w:cstheme="minorHAnsi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7B806D5" wp14:editId="74E96FF9">
                      <wp:simplePos x="0" y="0"/>
                      <wp:positionH relativeFrom="column">
                        <wp:posOffset>-5853</wp:posOffset>
                      </wp:positionH>
                      <wp:positionV relativeFrom="paragraph">
                        <wp:posOffset>75758</wp:posOffset>
                      </wp:positionV>
                      <wp:extent cx="5033286" cy="0"/>
                      <wp:effectExtent l="38100" t="25400" r="46990" b="7620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33286" cy="0"/>
                              </a:xfrm>
                              <a:prstGeom prst="line">
                                <a:avLst/>
                              </a:prstGeom>
                              <a:ln w="12700" cap="sq">
                                <a:solidFill>
                                  <a:schemeClr val="bg1">
                                    <a:lumMod val="50000"/>
                                    <a:alpha val="33000"/>
                                  </a:schemeClr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774CEE1" id="Straight Connector 12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45pt,5.95pt" to="395.85pt,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" strokecolor="#7f7f7f [1612]" strokeweight="1pt">
                      <v:stroke opacity="21588f" endcap="square"/>
                      <v:shadow on="t" color="black" opacity="24903f" origin=",.5" offset="0,.55556mm"/>
                    </v:line>
                  </w:pict>
                </mc:Fallback>
              </mc:AlternateContent>
            </w:r>
          </w:p>
          <w:p w14:paraId="7D4F2449" w14:textId="180F8646" w:rsidR="001E6020" w:rsidRPr="00EE438B" w:rsidRDefault="00935560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 w:cs="Calibri (Body)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3079C80" wp14:editId="2C7842FF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282085</wp:posOffset>
                      </wp:positionV>
                      <wp:extent cx="339725" cy="0"/>
                      <wp:effectExtent l="50800" t="38100" r="28575" b="7620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E2C455" id="Straight Connector 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22.2pt" to="26.3pt,2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8B4E3E" w:rsidRPr="00EE438B"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  <w:t>E</w:t>
            </w:r>
            <w:r w:rsidRPr="00EE438B">
              <w:rPr>
                <w:rFonts w:ascii="Montserrat" w:eastAsia="Times New Roman" w:hAnsi="Montserrat" w:cs="Calibri (Body)"/>
                <w:b/>
                <w:color w:val="365F91" w:themeColor="accent1" w:themeShade="BF"/>
                <w:spacing w:val="20"/>
                <w:sz w:val="28"/>
                <w:szCs w:val="28"/>
              </w:rPr>
              <w:t>MPLOYMENT HISTORY</w:t>
            </w:r>
          </w:p>
          <w:p w14:paraId="1209A495" w14:textId="2F122E66" w:rsidR="00845646" w:rsidRPr="008469A9" w:rsidRDefault="00845646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61CFCE7B" w14:textId="129E4246" w:rsidR="008B4E3E" w:rsidRPr="008469A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FREELANCE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  <w:r w:rsidR="00F30BC5"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  <w:r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                                                                                    </w:t>
            </w:r>
            <w:r w:rsidR="00935560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  <w:r w:rsidR="001457E7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  </w:t>
            </w:r>
            <w:r w:rsidR="00C727AC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</w:t>
            </w:r>
          </w:p>
          <w:p w14:paraId="62585F3A" w14:textId="758EB750" w:rsidR="00F30BC5" w:rsidRPr="00273B2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Frontend Developer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                                               </w:t>
            </w:r>
            <w:r w:rsidR="009C6087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ul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20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20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- Present</w:t>
            </w:r>
          </w:p>
          <w:p w14:paraId="1B203027" w14:textId="79B2DFF5" w:rsidR="00F30BC5" w:rsidRPr="008469A9" w:rsidRDefault="00F30BC5" w:rsidP="00045994">
            <w:pPr>
              <w:shd w:val="clear" w:color="auto" w:fill="FFFFFF"/>
              <w:spacing w:after="0" w:line="24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0F62F40D" w14:textId="380D04A8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Translated static designs into mobile-first interactive websites using HTML5, CSS3/SASS (layouts combining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CSS Grid &amp; </w:t>
            </w:r>
            <w:r w:rsidR="0017134F"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F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lexbox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) and modern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ES6 JavaScript.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</w:t>
            </w:r>
          </w:p>
          <w:p w14:paraId="62395656" w14:textId="1317AF20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web pages based on design specifications and integrate new features into existing web applications. </w:t>
            </w:r>
          </w:p>
          <w:p w14:paraId="0EA62A75" w14:textId="46FF976A" w:rsidR="0017134F" w:rsidRPr="00324D3E" w:rsidRDefault="0017134F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>Developed</w:t>
            </w:r>
            <w:r w:rsidR="00324D3E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website on </w:t>
            </w:r>
            <w:r w:rsidR="00360653"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WordPress</w:t>
            </w:r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 utilizing </w:t>
            </w:r>
            <w:proofErr w:type="spellStart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>WPbakery</w:t>
            </w:r>
            <w:proofErr w:type="spellEnd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 and </w:t>
            </w:r>
            <w:proofErr w:type="spellStart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>Elementor</w:t>
            </w:r>
            <w:proofErr w:type="spellEnd"/>
            <w:r w:rsid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.  </w:t>
            </w:r>
          </w:p>
          <w:p w14:paraId="4CB2033F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home pages &amp; landing pages ensuring that images and code are optimized, cross-browser and platform compatible,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SEO-friendly.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</w:t>
            </w:r>
          </w:p>
          <w:p w14:paraId="64337834" w14:textId="4857CBD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Evaluate code to ensure it meets industry standards, is valid, is properly structured, and is compatible with browsers, devices, or operating systems. </w:t>
            </w:r>
          </w:p>
          <w:p w14:paraId="17BAC46C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Developed the following projects from scratch by using HTML5, CSS/SASS &amp; JavaScript. All projects were developed by keeping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coding standards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, accessibility, image optimization, font loading strategies in mind for better performance. Used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GitHub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for version controlling and uploading all the projects. </w:t>
            </w:r>
          </w:p>
          <w:p w14:paraId="730E2E29" w14:textId="77777777" w:rsidR="00E03CB1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2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Designo Agency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020DCD50" w14:textId="77777777" w:rsidR="00E03CB1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3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Responsive Landing Page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668A379F" w14:textId="77777777" w:rsidR="00E03CB1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4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Testimonial Grid Layout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5F84CC7E" w14:textId="77777777" w:rsidR="00E03CB1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5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Dice Game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04A5E6AD" w14:textId="77777777" w:rsidR="00E03CB1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6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Budgeting App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64F78998" w14:textId="2701412F" w:rsidR="000C71DF" w:rsidRPr="00646166" w:rsidRDefault="001A3AF3" w:rsidP="00EE438B">
            <w:pPr>
              <w:pStyle w:val="NoSpacing"/>
              <w:numPr>
                <w:ilvl w:val="1"/>
                <w:numId w:val="19"/>
              </w:numPr>
              <w:spacing w:line="300" w:lineRule="auto"/>
              <w:jc w:val="both"/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</w:pPr>
            <w:hyperlink r:id="rId17" w:history="1">
              <w:r w:rsidR="00E03CB1" w:rsidRPr="00646166">
                <w:rPr>
                  <w:rStyle w:val="Hyperlink"/>
                  <w:rFonts w:ascii="Montserrat" w:hAnsi="Montserrat" w:cs="Times New Roman (Body CS)"/>
                  <w:color w:val="1F497D" w:themeColor="text2"/>
                  <w:sz w:val="18"/>
                  <w:szCs w:val="18"/>
                </w:rPr>
                <w:t>Guess My Number App</w:t>
              </w:r>
            </w:hyperlink>
            <w:r w:rsidR="00E03CB1" w:rsidRPr="00646166">
              <w:rPr>
                <w:rFonts w:ascii="Montserrat" w:hAnsi="Montserrat" w:cs="Times New Roman (Body CS)"/>
                <w:color w:val="1F497D" w:themeColor="text2"/>
                <w:sz w:val="18"/>
                <w:szCs w:val="18"/>
              </w:rPr>
              <w:t xml:space="preserve"> </w:t>
            </w:r>
          </w:p>
          <w:p w14:paraId="3D770A5C" w14:textId="77777777" w:rsidR="001457E7" w:rsidRDefault="001457E7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</w:pPr>
          </w:p>
          <w:p w14:paraId="1BD07383" w14:textId="6E5B7013" w:rsidR="00F30BC5" w:rsidRPr="008469A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LERNER SOLUTIONS | </w:t>
            </w:r>
            <w:r w:rsidR="00F30BC5"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YOCA</w:t>
            </w: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| NB COLLABORATIVE</w:t>
            </w:r>
            <w:r w:rsidR="00F30BC5" w:rsidRPr="00EE438B">
              <w:rPr>
                <w:rFonts w:ascii="Montserrat" w:eastAsia="Times New Roman" w:hAnsi="Montserrat" w:cstheme="minorHAnsi"/>
                <w:color w:val="365F91" w:themeColor="accent1" w:themeShade="BF"/>
              </w:rPr>
              <w:t xml:space="preserve"> </w:t>
            </w:r>
            <w:r w:rsidR="00F30BC5" w:rsidRPr="008469A9"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  <w:t xml:space="preserve">         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  <w:r w:rsidR="00EE438B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 </w:t>
            </w:r>
            <w:r w:rsidR="00F30BC5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</w:t>
            </w:r>
          </w:p>
          <w:p w14:paraId="26EC2A61" w14:textId="1B50B9B2" w:rsidR="00F30BC5" w:rsidRPr="00273B29" w:rsidRDefault="00E03CB1" w:rsidP="008469A9">
            <w:pPr>
              <w:shd w:val="clear" w:color="auto" w:fill="FFFFFF"/>
              <w:spacing w:after="0" w:line="300" w:lineRule="auto"/>
              <w:rPr>
                <w:rFonts w:ascii="Montserrat" w:eastAsia="Times New Roman" w:hAnsi="Montserrat" w:cstheme="minorHAnsi"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>IT &amp; Business Operations</w:t>
            </w:r>
            <w:r w:rsidR="000E6B96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</w:rPr>
              <w:t xml:space="preserve">                                                            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Jul 2007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– 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Jun</w:t>
            </w:r>
            <w:r w:rsidR="00273B29" w:rsidRPr="008469A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 xml:space="preserve"> 20</w:t>
            </w:r>
            <w:r w:rsidR="00273B29"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  <w:t>20</w:t>
            </w:r>
          </w:p>
          <w:p w14:paraId="4D229125" w14:textId="4FD39BBA" w:rsidR="00F30BC5" w:rsidRPr="008469A9" w:rsidRDefault="00F30BC5" w:rsidP="00045994">
            <w:pPr>
              <w:shd w:val="clear" w:color="auto" w:fill="FFFFFF"/>
              <w:spacing w:after="0" w:line="240" w:lineRule="auto"/>
              <w:rPr>
                <w:rFonts w:ascii="Montserrat" w:eastAsia="Times New Roman" w:hAnsi="Montserrat" w:cstheme="minorHAnsi"/>
                <w:b/>
                <w:color w:val="365F91" w:themeColor="accent1" w:themeShade="BF"/>
                <w:sz w:val="18"/>
                <w:szCs w:val="18"/>
              </w:rPr>
            </w:pPr>
          </w:p>
          <w:p w14:paraId="79980E0C" w14:textId="733D2CE8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Utilized AWS, such as Route53, CloudFront, VPC, ELB, EC2, SG, IAM, RDS, DynamoDB, S3,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Auto Scaling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, to design and develop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highly-available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fault-tolerant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three-tier architecture with a focus on </w:t>
            </w:r>
            <w:r w:rsidR="005B76E4" w:rsidRPr="00324D3E">
              <w:rPr>
                <w:rFonts w:ascii="Montserrat" w:hAnsi="Montserrat"/>
                <w:sz w:val="18"/>
                <w:szCs w:val="18"/>
              </w:rPr>
              <w:t xml:space="preserve">the </w:t>
            </w:r>
            <w:r w:rsidRPr="00324D3E">
              <w:rPr>
                <w:rFonts w:ascii="Montserrat" w:hAnsi="Montserrat"/>
                <w:sz w:val="18"/>
                <w:szCs w:val="18"/>
              </w:rPr>
              <w:t>well-architected framework.</w:t>
            </w:r>
          </w:p>
          <w:p w14:paraId="595FDA2B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Provided dynamic and comprehensive leadership to a large-scale O365 implementation aimed at improving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project communication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for a key client, including facilitating communications and change management.</w:t>
            </w:r>
          </w:p>
          <w:p w14:paraId="4D418E8B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Increased revenue by 55%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by coordinating and managing retail-based technology interventions, including ERP, dashboards, production trackers, and more.</w:t>
            </w:r>
          </w:p>
          <w:p w14:paraId="67064C0D" w14:textId="77777777" w:rsidR="00E03CB1" w:rsidRPr="00324D3E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 xml:space="preserve">Leveraged knowledge of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 xml:space="preserve">Agile 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Waterfall methodologies</w:t>
            </w:r>
            <w:r w:rsidRPr="00324D3E">
              <w:rPr>
                <w:rFonts w:ascii="Montserrat" w:hAnsi="Montserrat"/>
                <w:sz w:val="18"/>
                <w:szCs w:val="18"/>
              </w:rPr>
              <w:t xml:space="preserve"> to effectively define project processes and tools and develop project roadmaps, plans, schedules, and </w:t>
            </w:r>
            <w:r w:rsidRPr="00324D3E">
              <w:rPr>
                <w:rFonts w:ascii="Montserrat" w:eastAsia="Times New Roman" w:hAnsi="Montserrat" w:cstheme="minorHAnsi"/>
                <w:sz w:val="18"/>
                <w:szCs w:val="18"/>
              </w:rPr>
              <w:t>work breakdown structures</w:t>
            </w:r>
            <w:r w:rsidRPr="00324D3E">
              <w:rPr>
                <w:rFonts w:ascii="Montserrat" w:hAnsi="Montserrat"/>
                <w:sz w:val="18"/>
                <w:szCs w:val="18"/>
              </w:rPr>
              <w:t>, ensuring compliance with client goals.</w:t>
            </w:r>
          </w:p>
          <w:p w14:paraId="22A45827" w14:textId="49B70E88" w:rsidR="008469A9" w:rsidRPr="002C3894" w:rsidRDefault="00E03CB1" w:rsidP="001457E7">
            <w:pPr>
              <w:pStyle w:val="NoSpacing"/>
              <w:numPr>
                <w:ilvl w:val="0"/>
                <w:numId w:val="6"/>
              </w:numPr>
              <w:spacing w:line="300" w:lineRule="auto"/>
              <w:jc w:val="both"/>
              <w:rPr>
                <w:rFonts w:ascii="Montserrat" w:hAnsi="Montserrat"/>
                <w:sz w:val="18"/>
                <w:szCs w:val="18"/>
              </w:rPr>
            </w:pPr>
            <w:r w:rsidRPr="00324D3E">
              <w:rPr>
                <w:rFonts w:ascii="Montserrat" w:hAnsi="Montserrat"/>
                <w:sz w:val="18"/>
                <w:szCs w:val="18"/>
              </w:rPr>
              <w:t>Maintained responsibility for network infrastructure, servers, network applications, storage, routers, virtual environment, switches, intrusion prevention/detections, network services, patch management, and virus prevention.</w:t>
            </w:r>
          </w:p>
        </w:tc>
        <w:tc>
          <w:tcPr>
            <w:tcW w:w="3240" w:type="dxa"/>
            <w:shd w:val="clear" w:color="auto" w:fill="FFFFFF" w:themeFill="background1"/>
          </w:tcPr>
          <w:p w14:paraId="2A8E514B" w14:textId="77777777" w:rsidR="004C4BD5" w:rsidRPr="008469A9" w:rsidRDefault="004C4BD5" w:rsidP="008469A9">
            <w:pPr>
              <w:spacing w:after="0" w:line="300" w:lineRule="auto"/>
              <w:rPr>
                <w:rFonts w:ascii="Montserrat" w:hAnsi="Montserrat"/>
                <w:b/>
                <w:sz w:val="18"/>
                <w:szCs w:val="18"/>
                <w:u w:val="single"/>
              </w:rPr>
            </w:pPr>
          </w:p>
          <w:p w14:paraId="6E558DFF" w14:textId="2B4D0A79" w:rsidR="00935560" w:rsidRPr="00EE438B" w:rsidRDefault="00E03CB1" w:rsidP="002C389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PROGRAMMING</w:t>
            </w:r>
            <w:r w:rsidR="002C3894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 xml:space="preserve"> </w:t>
            </w:r>
            <w:r w:rsidR="00247D6E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/</w:t>
            </w:r>
            <w:r w:rsidR="002C3894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 xml:space="preserve"> DEVELOPMENT</w:t>
            </w:r>
          </w:p>
          <w:p w14:paraId="3D13E9D8" w14:textId="45977E67" w:rsidR="00464DD4" w:rsidRPr="008469A9" w:rsidRDefault="005B76E4" w:rsidP="005B76E4">
            <w:pPr>
              <w:spacing w:after="0" w:line="36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EE438B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2C022FD" wp14:editId="6AE13072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42708</wp:posOffset>
                      </wp:positionV>
                      <wp:extent cx="339725" cy="0"/>
                      <wp:effectExtent l="50800" t="38100" r="28575" b="7620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137B29" id="Straight Connector 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.35pt" to="26.8pt,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15920979" w14:textId="21DAF1D5" w:rsidR="00EF1BE1" w:rsidRPr="00EF1BE1" w:rsidRDefault="00EF1BE1" w:rsidP="00EF1BE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JavaScript</w:t>
            </w:r>
          </w:p>
          <w:p w14:paraId="771BFFE2" w14:textId="762833D0" w:rsidR="00E03CB1" w:rsidRPr="001071EC" w:rsidRDefault="00E03CB1" w:rsidP="001071EC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HTML5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="001071EC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  <w:r w:rsidRPr="001071EC">
              <w:rPr>
                <w:rFonts w:ascii="Montserrat" w:hAnsi="Montserrat" w:cs="Arial"/>
                <w:sz w:val="18"/>
                <w:szCs w:val="18"/>
              </w:rPr>
              <w:t>CSS3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1071EC">
              <w:rPr>
                <w:rFonts w:ascii="Montserrat" w:hAnsi="Montserrat" w:cs="Arial"/>
                <w:sz w:val="18"/>
                <w:szCs w:val="18"/>
              </w:rPr>
              <w:t xml:space="preserve"> SASS</w:t>
            </w:r>
          </w:p>
          <w:p w14:paraId="7AA3823E" w14:textId="77777777" w:rsidR="006E7BA6" w:rsidRDefault="006E7BA6" w:rsidP="006E7BA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WordPress</w:t>
            </w:r>
          </w:p>
          <w:p w14:paraId="18C5E309" w14:textId="4001C89B" w:rsidR="006E7BA6" w:rsidRPr="000E6B96" w:rsidRDefault="006E7BA6" w:rsidP="006E7BA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 xml:space="preserve">Shopify </w:t>
            </w:r>
          </w:p>
          <w:p w14:paraId="7230F50C" w14:textId="7956FA1B" w:rsidR="002C3894" w:rsidRPr="008469A9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GitHub</w:t>
            </w:r>
          </w:p>
          <w:p w14:paraId="5B35B8E1" w14:textId="634D0FA5" w:rsidR="002C3894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VS Code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 Atom / Bracket</w:t>
            </w:r>
          </w:p>
          <w:p w14:paraId="370282C1" w14:textId="77777777" w:rsidR="002C3894" w:rsidRDefault="002C389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CMS</w:t>
            </w:r>
          </w:p>
          <w:p w14:paraId="713BE20D" w14:textId="6C0C28DC" w:rsidR="001071EC" w:rsidRPr="008469A9" w:rsidRDefault="001071EC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proofErr w:type="spellStart"/>
            <w:r>
              <w:rPr>
                <w:rFonts w:ascii="Montserrat" w:hAnsi="Montserrat" w:cs="Arial"/>
                <w:sz w:val="18"/>
                <w:szCs w:val="18"/>
              </w:rPr>
              <w:t>AdobeXD</w:t>
            </w:r>
            <w:proofErr w:type="spellEnd"/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>
              <w:rPr>
                <w:rFonts w:ascii="Montserrat" w:hAnsi="Montserrat" w:cs="Arial"/>
                <w:sz w:val="18"/>
                <w:szCs w:val="18"/>
              </w:rPr>
              <w:t xml:space="preserve"> Figma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>
              <w:rPr>
                <w:rFonts w:ascii="Montserrat" w:hAnsi="Montserrat" w:cs="Arial"/>
                <w:sz w:val="18"/>
                <w:szCs w:val="18"/>
              </w:rPr>
              <w:t xml:space="preserve"> Sketch</w:t>
            </w:r>
          </w:p>
          <w:p w14:paraId="52CB06B6" w14:textId="77777777" w:rsidR="009B4582" w:rsidRPr="008469A9" w:rsidRDefault="009B4582" w:rsidP="008469A9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45E54A26" w14:textId="5ED11936" w:rsidR="00464DD4" w:rsidRPr="00EE438B" w:rsidRDefault="00935560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803F808" wp14:editId="20EA8CF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256068</wp:posOffset>
                      </wp:positionV>
                      <wp:extent cx="339725" cy="0"/>
                      <wp:effectExtent l="50800" t="38100" r="28575" b="7620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8A8423" id="Straight Connector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20.15pt" to="26.8pt,2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4C4BD5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T</w:t>
            </w:r>
            <w:r w:rsidR="008C7FFA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ECHNICAL SKILLS</w:t>
            </w:r>
          </w:p>
          <w:p w14:paraId="7B09A49D" w14:textId="082DC451" w:rsidR="00935560" w:rsidRPr="00935560" w:rsidRDefault="00935560" w:rsidP="00935560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2FFD10DC" w14:textId="621B250E" w:rsidR="008F4FAF" w:rsidRDefault="008F4FA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AWS</w:t>
            </w:r>
          </w:p>
          <w:p w14:paraId="4669754F" w14:textId="268C8825" w:rsidR="006E7BA6" w:rsidRPr="008469A9" w:rsidRDefault="006E7BA6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>
              <w:rPr>
                <w:rFonts w:ascii="Montserrat" w:hAnsi="Montserrat" w:cs="Arial"/>
                <w:sz w:val="18"/>
                <w:szCs w:val="18"/>
              </w:rPr>
              <w:t>Cloud Computing</w:t>
            </w:r>
          </w:p>
          <w:p w14:paraId="68354C8D" w14:textId="2CBB7F55" w:rsidR="008F4FAF" w:rsidRPr="008469A9" w:rsidRDefault="008F4FAF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IaaS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SaaS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PaaS</w:t>
            </w:r>
          </w:p>
          <w:p w14:paraId="1812647F" w14:textId="55D3F28C" w:rsidR="008F4FAF" w:rsidRPr="007F3846" w:rsidRDefault="008F4FAF" w:rsidP="007F3846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JIRA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>,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 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>Asana</w:t>
            </w:r>
            <w:r w:rsidR="00324D3E">
              <w:rPr>
                <w:rFonts w:ascii="Montserrat" w:hAnsi="Montserrat" w:cs="Arial"/>
                <w:sz w:val="18"/>
                <w:szCs w:val="18"/>
              </w:rPr>
              <w:t xml:space="preserve"> /</w:t>
            </w:r>
            <w:r w:rsidR="00A33C66">
              <w:rPr>
                <w:rFonts w:ascii="Montserrat" w:hAnsi="Montserrat" w:cs="Arial"/>
                <w:sz w:val="18"/>
                <w:szCs w:val="18"/>
              </w:rPr>
              <w:t xml:space="preserve"> Monday.com</w:t>
            </w:r>
          </w:p>
          <w:p w14:paraId="56F27DCD" w14:textId="1AB69548" w:rsidR="004C4BD5" w:rsidRPr="008469A9" w:rsidRDefault="004C4BD5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Mac</w:t>
            </w:r>
            <w:r w:rsidR="00BF3081" w:rsidRPr="008469A9">
              <w:rPr>
                <w:rFonts w:ascii="Montserrat" w:hAnsi="Montserrat" w:cs="Arial"/>
                <w:sz w:val="18"/>
                <w:szCs w:val="18"/>
              </w:rPr>
              <w:t>OS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/ Windows </w:t>
            </w:r>
          </w:p>
          <w:p w14:paraId="4976585F" w14:textId="627B84A2" w:rsidR="004C4BD5" w:rsidRPr="00EE438B" w:rsidRDefault="004C4BD5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MS Office</w:t>
            </w:r>
          </w:p>
          <w:p w14:paraId="150705CD" w14:textId="2900D2EC" w:rsidR="004C4BD5" w:rsidRPr="008469A9" w:rsidRDefault="004C4BD5" w:rsidP="008469A9">
            <w:pPr>
              <w:spacing w:after="0" w:line="300" w:lineRule="auto"/>
              <w:rPr>
                <w:rFonts w:ascii="Montserrat" w:hAnsi="Montserrat"/>
                <w:b/>
                <w:sz w:val="18"/>
                <w:szCs w:val="18"/>
                <w:u w:val="single"/>
              </w:rPr>
            </w:pPr>
          </w:p>
          <w:p w14:paraId="1021A522" w14:textId="7EC91EA7" w:rsidR="00464DD4" w:rsidRPr="00EE438B" w:rsidRDefault="008F4FAF" w:rsidP="002C389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CERTIFICATION / COURSES</w:t>
            </w:r>
          </w:p>
          <w:p w14:paraId="3B931E53" w14:textId="04A9D8A5" w:rsidR="005B76E4" w:rsidRDefault="005B76E4" w:rsidP="005B76E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4B7C54F" wp14:editId="2F725BCF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38263</wp:posOffset>
                      </wp:positionV>
                      <wp:extent cx="339725" cy="0"/>
                      <wp:effectExtent l="50800" t="38100" r="28575" b="7620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DCFD9E" id="Straight Connector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pt" to="26.8pt,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073170C2" w14:textId="7929EC1A" w:rsidR="00935560" w:rsidRPr="0017134F" w:rsidRDefault="00935560" w:rsidP="005B76E4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55C9EA37" w14:textId="06736EEF" w:rsidR="001C4854" w:rsidRPr="00FA304F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18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Modern ES6 JavaScript</w:t>
              </w:r>
            </w:hyperlink>
          </w:p>
          <w:p w14:paraId="7F033839" w14:textId="57AE6783" w:rsidR="008F4FAF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19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Responsive Web Design</w:t>
              </w:r>
            </w:hyperlink>
          </w:p>
          <w:p w14:paraId="58C5F1D1" w14:textId="55FF9B82" w:rsidR="00BE7CAD" w:rsidRPr="00BE7CAD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0" w:history="1">
              <w:r w:rsidR="00BE7CAD" w:rsidRPr="00BE7CAD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CSS Advance Layouts with Grid</w:t>
              </w:r>
            </w:hyperlink>
          </w:p>
          <w:p w14:paraId="3DC9BA77" w14:textId="4DD15691" w:rsidR="008F4FAF" w:rsidRPr="00FA304F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1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AWS Certified Solutions Architect</w:t>
              </w:r>
              <w:r w:rsidR="007F3846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 xml:space="preserve"> Associate</w:t>
              </w:r>
            </w:hyperlink>
          </w:p>
          <w:p w14:paraId="01FABDFF" w14:textId="18D2ACDF" w:rsidR="008F4FAF" w:rsidRPr="00FA304F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2" w:history="1"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AWS Certified Developer Associate</w:t>
              </w:r>
            </w:hyperlink>
          </w:p>
          <w:p w14:paraId="1AA2955B" w14:textId="63AE29D7" w:rsidR="00785C60" w:rsidRPr="00FA304F" w:rsidRDefault="001A3AF3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color w:val="1F497D" w:themeColor="text2"/>
                <w:sz w:val="18"/>
                <w:szCs w:val="18"/>
              </w:rPr>
            </w:pPr>
            <w:hyperlink r:id="rId23" w:history="1">
              <w:r w:rsidR="00785C60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Scru</w:t>
              </w:r>
              <w:r w:rsidR="008F4FAF" w:rsidRPr="00FA304F">
                <w:rPr>
                  <w:rStyle w:val="Hyperlink"/>
                  <w:rFonts w:ascii="Montserrat" w:hAnsi="Montserrat" w:cs="Arial"/>
                  <w:color w:val="1F497D" w:themeColor="text2"/>
                  <w:sz w:val="18"/>
                  <w:szCs w:val="18"/>
                </w:rPr>
                <w:t>m Fundamentals Certified</w:t>
              </w:r>
            </w:hyperlink>
          </w:p>
          <w:p w14:paraId="02AE7735" w14:textId="77777777" w:rsidR="001C4854" w:rsidRPr="008469A9" w:rsidRDefault="001C4854" w:rsidP="008469A9">
            <w:pPr>
              <w:autoSpaceDE w:val="0"/>
              <w:autoSpaceDN w:val="0"/>
              <w:adjustRightInd w:val="0"/>
              <w:spacing w:after="0" w:line="300" w:lineRule="auto"/>
              <w:rPr>
                <w:rFonts w:ascii="Montserrat" w:hAnsi="Montserrat" w:cs="Arial"/>
                <w:sz w:val="18"/>
                <w:szCs w:val="18"/>
              </w:rPr>
            </w:pPr>
          </w:p>
          <w:p w14:paraId="33680703" w14:textId="3A958FCE" w:rsidR="00464DD4" w:rsidRPr="00EE438B" w:rsidRDefault="005B76E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82E263F" wp14:editId="1CDA0D40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254163</wp:posOffset>
                      </wp:positionV>
                      <wp:extent cx="339725" cy="0"/>
                      <wp:effectExtent l="50800" t="38100" r="28575" b="7620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B243FA" id="Straight Connector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20pt" to="26.8pt,2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  <w:r w:rsidR="00BF3081" w:rsidRPr="00EE438B">
              <w:rPr>
                <w:rFonts w:ascii="Montserrat" w:hAnsi="Montserrat"/>
                <w:b/>
                <w:color w:val="365F91" w:themeColor="accent1" w:themeShade="BF"/>
                <w:spacing w:val="20"/>
                <w:sz w:val="28"/>
                <w:szCs w:val="28"/>
              </w:rPr>
              <w:t>EDUCATION</w:t>
            </w:r>
          </w:p>
          <w:p w14:paraId="260D3844" w14:textId="42AB241F" w:rsidR="00935560" w:rsidRPr="0017134F" w:rsidRDefault="00935560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5FD70E60" w14:textId="75C8CCDC" w:rsidR="00BF3081" w:rsidRPr="00EE438B" w:rsidRDefault="00BF3081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pacing w:val="20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b/>
                <w:bCs/>
                <w:spacing w:val="20"/>
                <w:sz w:val="18"/>
                <w:szCs w:val="18"/>
              </w:rPr>
              <w:t>MBA</w:t>
            </w:r>
          </w:p>
          <w:p w14:paraId="127C095E" w14:textId="7DBC9030" w:rsidR="00BF3081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Management Information Systems </w:t>
            </w:r>
          </w:p>
          <w:p w14:paraId="632811FA" w14:textId="7F9ABAD8" w:rsidR="008573F0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Mohammad Ali Jinnah</w:t>
            </w:r>
            <w:r w:rsidR="007F3846">
              <w:rPr>
                <w:rFonts w:ascii="Montserrat" w:hAnsi="Montserrat" w:cs="Arial"/>
                <w:sz w:val="18"/>
                <w:szCs w:val="18"/>
              </w:rPr>
              <w:t xml:space="preserve"> University</w:t>
            </w:r>
            <w:r w:rsidRPr="008469A9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</w:p>
          <w:p w14:paraId="2C810B51" w14:textId="4BC58E81" w:rsidR="00BF3081" w:rsidRPr="00EE438B" w:rsidRDefault="00BF3081" w:rsidP="008469A9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pacing w:val="20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b/>
                <w:bCs/>
                <w:spacing w:val="20"/>
                <w:sz w:val="18"/>
                <w:szCs w:val="18"/>
              </w:rPr>
              <w:t xml:space="preserve">BA </w:t>
            </w:r>
          </w:p>
          <w:p w14:paraId="6D9BF6DE" w14:textId="3D739A77" w:rsidR="00BF3081" w:rsidRPr="008469A9" w:rsidRDefault="00BF3081" w:rsidP="008469A9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Business Administration</w:t>
            </w:r>
          </w:p>
          <w:p w14:paraId="54620C23" w14:textId="7BCF94F2" w:rsidR="001C4854" w:rsidRPr="00EE438B" w:rsidRDefault="00BF3081" w:rsidP="00EE438B">
            <w:pPr>
              <w:pStyle w:val="ListParagraph"/>
              <w:autoSpaceDE w:val="0"/>
              <w:autoSpaceDN w:val="0"/>
              <w:adjustRightInd w:val="0"/>
              <w:spacing w:after="0" w:line="300" w:lineRule="auto"/>
              <w:ind w:left="162"/>
              <w:rPr>
                <w:rFonts w:ascii="Montserrat" w:hAnsi="Montserrat" w:cs="Arial"/>
                <w:sz w:val="18"/>
                <w:szCs w:val="18"/>
              </w:rPr>
            </w:pPr>
            <w:r w:rsidRPr="008469A9">
              <w:rPr>
                <w:rFonts w:ascii="Montserrat" w:hAnsi="Montserrat" w:cs="Arial"/>
                <w:sz w:val="18"/>
                <w:szCs w:val="18"/>
              </w:rPr>
              <w:t>University of Karachi</w:t>
            </w:r>
          </w:p>
          <w:p w14:paraId="337ADEBF" w14:textId="77777777" w:rsidR="001C4854" w:rsidRPr="008469A9" w:rsidRDefault="001C485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</w:p>
          <w:p w14:paraId="4B259722" w14:textId="2FA5F7F3" w:rsidR="00464DD4" w:rsidRDefault="00BF3081" w:rsidP="00247D6E">
            <w:pPr>
              <w:spacing w:after="0" w:line="240" w:lineRule="auto"/>
              <w:rPr>
                <w:rFonts w:ascii="Montserrat" w:hAnsi="Montserrat"/>
                <w:b/>
                <w:color w:val="365F91" w:themeColor="accent1" w:themeShade="BF"/>
                <w:sz w:val="28"/>
                <w:szCs w:val="28"/>
              </w:rPr>
            </w:pPr>
            <w:r w:rsidRPr="00935560">
              <w:rPr>
                <w:rFonts w:ascii="Montserrat" w:hAnsi="Montserrat"/>
                <w:b/>
                <w:color w:val="365F91" w:themeColor="accent1" w:themeShade="BF"/>
                <w:sz w:val="28"/>
                <w:szCs w:val="28"/>
              </w:rPr>
              <w:t>EMPLOYMENT ELIGIBILITY</w:t>
            </w:r>
          </w:p>
          <w:p w14:paraId="38137034" w14:textId="0D25F6CE" w:rsidR="00935560" w:rsidRPr="0017134F" w:rsidRDefault="005B76E4" w:rsidP="008469A9">
            <w:pPr>
              <w:spacing w:after="0" w:line="300" w:lineRule="auto"/>
              <w:rPr>
                <w:rFonts w:ascii="Montserrat" w:hAnsi="Montserrat"/>
                <w:b/>
                <w:color w:val="365F91" w:themeColor="accent1" w:themeShade="BF"/>
                <w:sz w:val="18"/>
                <w:szCs w:val="18"/>
              </w:rPr>
            </w:pPr>
            <w:r w:rsidRPr="00935560">
              <w:rPr>
                <w:rFonts w:ascii="Montserrat" w:hAnsi="Montserrat"/>
                <w:b/>
                <w:bCs/>
                <w:noProof/>
                <w:color w:val="1F497D" w:themeColor="text2"/>
                <w:spacing w:val="2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2D0487" wp14:editId="654AE493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49058</wp:posOffset>
                      </wp:positionV>
                      <wp:extent cx="339725" cy="0"/>
                      <wp:effectExtent l="50800" t="38100" r="28575" b="76200"/>
                      <wp:wrapNone/>
                      <wp:docPr id="1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9725" cy="0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886672" id="Straight Connector 10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3.85pt" to="26.8pt,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" strokecolor="black [3200]" strokeweight="2pt">
                      <v:shadow on="t" color="black" opacity="22937f" origin=",.5" offset="0,.63889mm"/>
                    </v:line>
                  </w:pict>
                </mc:Fallback>
              </mc:AlternateContent>
            </w:r>
          </w:p>
          <w:p w14:paraId="4D0FDDE3" w14:textId="25EED932" w:rsidR="00B52FE9" w:rsidRPr="002C3894" w:rsidRDefault="001C4854" w:rsidP="002C3894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300" w:lineRule="auto"/>
              <w:ind w:left="162" w:hanging="162"/>
              <w:rPr>
                <w:rFonts w:ascii="Montserrat" w:hAnsi="Montserrat" w:cs="Arial"/>
                <w:sz w:val="18"/>
                <w:szCs w:val="18"/>
              </w:rPr>
            </w:pPr>
            <w:r w:rsidRPr="00EE438B">
              <w:rPr>
                <w:rFonts w:ascii="Montserrat" w:hAnsi="Montserrat" w:cs="Arial"/>
                <w:sz w:val="18"/>
                <w:szCs w:val="18"/>
              </w:rPr>
              <w:t>Authorized to work in the United States for any employer</w:t>
            </w:r>
            <w:r w:rsidR="00166CD3" w:rsidRPr="002C3894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  <w:r w:rsidR="00C43BDD" w:rsidRPr="002C3894">
              <w:rPr>
                <w:rFonts w:ascii="Montserrat" w:hAnsi="Montserrat" w:cs="Arial"/>
                <w:sz w:val="18"/>
                <w:szCs w:val="18"/>
              </w:rPr>
              <w:t xml:space="preserve"> </w:t>
            </w:r>
          </w:p>
        </w:tc>
      </w:tr>
    </w:tbl>
    <w:p w14:paraId="0D8ACC2A" w14:textId="117AA053" w:rsidR="00B50A55" w:rsidRPr="008469A9" w:rsidRDefault="00B50A55" w:rsidP="008469A9">
      <w:pPr>
        <w:spacing w:line="300" w:lineRule="auto"/>
        <w:rPr>
          <w:rFonts w:ascii="Montserrat" w:hAnsi="Montserrat"/>
          <w:sz w:val="18"/>
          <w:szCs w:val="18"/>
        </w:rPr>
      </w:pPr>
    </w:p>
    <w:sectPr w:rsidR="00B50A55" w:rsidRPr="008469A9" w:rsidSect="002C3894">
      <w:pgSz w:w="11900" w:h="16840" w:code="9"/>
      <w:pgMar w:top="0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21BBD4" w14:textId="77777777" w:rsidR="001A3AF3" w:rsidRDefault="001A3AF3" w:rsidP="005B4922">
      <w:pPr>
        <w:spacing w:after="0" w:line="240" w:lineRule="auto"/>
      </w:pPr>
      <w:r>
        <w:separator/>
      </w:r>
    </w:p>
  </w:endnote>
  <w:endnote w:type="continuationSeparator" w:id="0">
    <w:p w14:paraId="00AECADA" w14:textId="77777777" w:rsidR="001A3AF3" w:rsidRDefault="001A3AF3" w:rsidP="005B49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3B15FC3-E558-A34B-8C15-77E62DB744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B7A0763-5F30-9C4C-9750-90DE20C58F8A}"/>
    <w:embedBold r:id="rId3" w:fontKey="{479DBB1C-1D2A-224D-9C7B-AEA4133D21D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431F52A-47F9-C540-B0C3-C00CDD8C0FA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107DD986-EAA4-304D-A7CF-5D5F0352A11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E734D67B-E26F-5E46-A910-03AD214ED8A0}"/>
    <w:embedBold r:id="rId7" w:fontKey="{CEDE7FC6-612A-504A-95F5-992ED176814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90CC29E2-DFC8-1744-BAC1-CD230D53507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BDF3514-E02B-1A4F-80FB-66FD2C1022EE}"/>
    <w:embedBold r:id="rId10" w:fontKey="{CC9C5312-A190-2940-B8CE-764F669B60E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F3ED0075-91EA-764E-B123-CC60D41AD8DB}"/>
    <w:embedBold r:id="rId12" w:fontKey="{8036EA98-D9BC-914D-BCC4-0909B8C71AA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16926F98-3F13-8245-A67F-880AC5CE7DBA}"/>
  </w:font>
  <w:font w:name="Montserrat">
    <w:altName w:val="﷽﷽﷽﷽﷽﷽﷽﷽at"/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4" w:fontKey="{371F9A67-C144-D84D-B2F0-21A148A50B57}"/>
    <w:embedBold r:id="rId15" w:fontKey="{46CBE43B-2997-CE41-AE38-E9CEB48E13D6}"/>
  </w:font>
  <w:font w:name="Montserrat Medium">
    <w:altName w:val="﷽﷽﷽﷽﷽﷽﷽﷽at Medium"/>
    <w:panose1 w:val="00000600000000000000"/>
    <w:charset w:val="4D"/>
    <w:family w:val="auto"/>
    <w:pitch w:val="variable"/>
    <w:sig w:usb0="2000020F" w:usb1="00000003" w:usb2="00000000" w:usb3="00000000" w:csb0="00000197" w:csb1="00000000"/>
    <w:embedRegular r:id="rId16" w:fontKey="{A88E8A79-1423-4D41-93AB-979D86F62403}"/>
  </w:font>
  <w:font w:name="Calibri (Body)">
    <w:panose1 w:val="020B0604020202020204"/>
    <w:charset w:val="00"/>
    <w:family w:val="roman"/>
    <w:pitch w:val="default"/>
  </w:font>
  <w:font w:name="Times New Roman (Body CS)"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5C0263" w14:textId="77777777" w:rsidR="001A3AF3" w:rsidRDefault="001A3AF3" w:rsidP="005B4922">
      <w:pPr>
        <w:spacing w:after="0" w:line="240" w:lineRule="auto"/>
      </w:pPr>
      <w:r>
        <w:separator/>
      </w:r>
    </w:p>
  </w:footnote>
  <w:footnote w:type="continuationSeparator" w:id="0">
    <w:p w14:paraId="73C36BCE" w14:textId="77777777" w:rsidR="001A3AF3" w:rsidRDefault="001A3AF3" w:rsidP="005B49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C5F52"/>
    <w:multiLevelType w:val="multilevel"/>
    <w:tmpl w:val="4C4A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A13D5"/>
    <w:multiLevelType w:val="hybridMultilevel"/>
    <w:tmpl w:val="0742D1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ADE01EC">
      <w:start w:val="1"/>
      <w:numFmt w:val="bullet"/>
      <w:lvlText w:val="–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23B6B"/>
    <w:multiLevelType w:val="multilevel"/>
    <w:tmpl w:val="85A81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00E6C"/>
    <w:multiLevelType w:val="multilevel"/>
    <w:tmpl w:val="15722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313668"/>
    <w:multiLevelType w:val="hybridMultilevel"/>
    <w:tmpl w:val="723E3FCE"/>
    <w:lvl w:ilvl="0" w:tplc="945E6326">
      <w:start w:val="1"/>
      <w:numFmt w:val="bullet"/>
      <w:lvlText w:val="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86CECA2">
      <w:start w:val="1"/>
      <w:numFmt w:val="bullet"/>
      <w:pStyle w:val="ResumeBullet"/>
      <w:lvlText w:val="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2A6F29"/>
    <w:multiLevelType w:val="hybridMultilevel"/>
    <w:tmpl w:val="48E6ED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E21D8"/>
    <w:multiLevelType w:val="multilevel"/>
    <w:tmpl w:val="22BE4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9211517"/>
    <w:multiLevelType w:val="hybridMultilevel"/>
    <w:tmpl w:val="62FA695A"/>
    <w:lvl w:ilvl="0" w:tplc="26F4B130">
      <w:start w:val="1"/>
      <w:numFmt w:val="bullet"/>
      <w:pStyle w:val="n"/>
      <w:lvlText w:val=""/>
      <w:lvlJc w:val="left"/>
      <w:pPr>
        <w:tabs>
          <w:tab w:val="num" w:pos="600"/>
        </w:tabs>
        <w:ind w:left="60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bullet"/>
      <w:lvlText w:val="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5A269A"/>
    <w:multiLevelType w:val="multilevel"/>
    <w:tmpl w:val="3A30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2812FC"/>
    <w:multiLevelType w:val="multilevel"/>
    <w:tmpl w:val="F1A2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8D43C9"/>
    <w:multiLevelType w:val="hybridMultilevel"/>
    <w:tmpl w:val="8490EE62"/>
    <w:lvl w:ilvl="0" w:tplc="1ADE01E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16B9A"/>
    <w:multiLevelType w:val="hybridMultilevel"/>
    <w:tmpl w:val="73DAE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706E66"/>
    <w:multiLevelType w:val="hybridMultilevel"/>
    <w:tmpl w:val="29F87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CB5748"/>
    <w:multiLevelType w:val="multilevel"/>
    <w:tmpl w:val="403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F86CA1"/>
    <w:multiLevelType w:val="hybridMultilevel"/>
    <w:tmpl w:val="B478F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2E0BC2"/>
    <w:multiLevelType w:val="multilevel"/>
    <w:tmpl w:val="6A7C8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31B2782"/>
    <w:multiLevelType w:val="hybridMultilevel"/>
    <w:tmpl w:val="A9302CD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7FE2673"/>
    <w:multiLevelType w:val="multilevel"/>
    <w:tmpl w:val="75B8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/>
    <w:lvlOverride w:ilvl="1">
      <w:startOverride w:val="1"/>
    </w:lvlOverride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8"/>
  </w:num>
  <w:num w:numId="5">
    <w:abstractNumId w:val="14"/>
  </w:num>
  <w:num w:numId="6">
    <w:abstractNumId w:val="5"/>
  </w:num>
  <w:num w:numId="7">
    <w:abstractNumId w:val="11"/>
  </w:num>
  <w:num w:numId="8">
    <w:abstractNumId w:val="13"/>
  </w:num>
  <w:num w:numId="9">
    <w:abstractNumId w:val="9"/>
  </w:num>
  <w:num w:numId="10">
    <w:abstractNumId w:val="4"/>
  </w:num>
  <w:num w:numId="11">
    <w:abstractNumId w:val="17"/>
  </w:num>
  <w:num w:numId="12">
    <w:abstractNumId w:val="2"/>
  </w:num>
  <w:num w:numId="13">
    <w:abstractNumId w:val="0"/>
  </w:num>
  <w:num w:numId="14">
    <w:abstractNumId w:val="3"/>
  </w:num>
  <w:num w:numId="15">
    <w:abstractNumId w:val="15"/>
  </w:num>
  <w:num w:numId="16">
    <w:abstractNumId w:val="6"/>
  </w:num>
  <w:num w:numId="17">
    <w:abstractNumId w:val="12"/>
  </w:num>
  <w:num w:numId="18">
    <w:abstractNumId w:val="10"/>
  </w:num>
  <w:num w:numId="1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activeWritingStyle w:appName="MSWord" w:lang="en-US" w:vendorID="64" w:dllVersion="4096" w:nlCheck="1" w:checkStyle="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8B4"/>
    <w:rsid w:val="00000BD2"/>
    <w:rsid w:val="00001315"/>
    <w:rsid w:val="0000441C"/>
    <w:rsid w:val="00006DFC"/>
    <w:rsid w:val="000105EF"/>
    <w:rsid w:val="00011388"/>
    <w:rsid w:val="00011740"/>
    <w:rsid w:val="0001195A"/>
    <w:rsid w:val="00012640"/>
    <w:rsid w:val="00015955"/>
    <w:rsid w:val="0002460F"/>
    <w:rsid w:val="00024850"/>
    <w:rsid w:val="00031A1F"/>
    <w:rsid w:val="00033398"/>
    <w:rsid w:val="00035C6E"/>
    <w:rsid w:val="000367A4"/>
    <w:rsid w:val="000405D5"/>
    <w:rsid w:val="00045994"/>
    <w:rsid w:val="00046FA4"/>
    <w:rsid w:val="00061367"/>
    <w:rsid w:val="0006736D"/>
    <w:rsid w:val="00070103"/>
    <w:rsid w:val="00071189"/>
    <w:rsid w:val="000724E3"/>
    <w:rsid w:val="00072DA7"/>
    <w:rsid w:val="000803F7"/>
    <w:rsid w:val="000823F0"/>
    <w:rsid w:val="0008402B"/>
    <w:rsid w:val="000867CF"/>
    <w:rsid w:val="000926CA"/>
    <w:rsid w:val="000975DF"/>
    <w:rsid w:val="000A63FA"/>
    <w:rsid w:val="000B03B1"/>
    <w:rsid w:val="000B0C8C"/>
    <w:rsid w:val="000B0EA7"/>
    <w:rsid w:val="000B510E"/>
    <w:rsid w:val="000B5BCF"/>
    <w:rsid w:val="000C097F"/>
    <w:rsid w:val="000C31A4"/>
    <w:rsid w:val="000C38E3"/>
    <w:rsid w:val="000C541D"/>
    <w:rsid w:val="000C66EC"/>
    <w:rsid w:val="000C71DF"/>
    <w:rsid w:val="000C72C1"/>
    <w:rsid w:val="000D3183"/>
    <w:rsid w:val="000D59C5"/>
    <w:rsid w:val="000E119E"/>
    <w:rsid w:val="000E3366"/>
    <w:rsid w:val="000E6B96"/>
    <w:rsid w:val="000F192C"/>
    <w:rsid w:val="000F2A53"/>
    <w:rsid w:val="000F7845"/>
    <w:rsid w:val="00103606"/>
    <w:rsid w:val="00105414"/>
    <w:rsid w:val="001071EC"/>
    <w:rsid w:val="0011251E"/>
    <w:rsid w:val="00112A76"/>
    <w:rsid w:val="00113092"/>
    <w:rsid w:val="00113452"/>
    <w:rsid w:val="00113596"/>
    <w:rsid w:val="00115897"/>
    <w:rsid w:val="00116244"/>
    <w:rsid w:val="00121668"/>
    <w:rsid w:val="00122AD8"/>
    <w:rsid w:val="00124316"/>
    <w:rsid w:val="0012778F"/>
    <w:rsid w:val="00133811"/>
    <w:rsid w:val="00135464"/>
    <w:rsid w:val="001354E8"/>
    <w:rsid w:val="00137CE5"/>
    <w:rsid w:val="00144511"/>
    <w:rsid w:val="001457E7"/>
    <w:rsid w:val="0014733F"/>
    <w:rsid w:val="0016153A"/>
    <w:rsid w:val="00163619"/>
    <w:rsid w:val="00165166"/>
    <w:rsid w:val="00166CD3"/>
    <w:rsid w:val="0017134F"/>
    <w:rsid w:val="001743E4"/>
    <w:rsid w:val="00174D87"/>
    <w:rsid w:val="00175D88"/>
    <w:rsid w:val="00181AE8"/>
    <w:rsid w:val="00182C09"/>
    <w:rsid w:val="00182E65"/>
    <w:rsid w:val="00184CC8"/>
    <w:rsid w:val="00185580"/>
    <w:rsid w:val="00190A64"/>
    <w:rsid w:val="0019344A"/>
    <w:rsid w:val="001A3AF3"/>
    <w:rsid w:val="001A49AB"/>
    <w:rsid w:val="001A58D5"/>
    <w:rsid w:val="001B071F"/>
    <w:rsid w:val="001B4885"/>
    <w:rsid w:val="001B712F"/>
    <w:rsid w:val="001C0B1D"/>
    <w:rsid w:val="001C4854"/>
    <w:rsid w:val="001D32A9"/>
    <w:rsid w:val="001D3AE8"/>
    <w:rsid w:val="001D7702"/>
    <w:rsid w:val="001D7DF3"/>
    <w:rsid w:val="001E0641"/>
    <w:rsid w:val="001E0FA7"/>
    <w:rsid w:val="001E257D"/>
    <w:rsid w:val="001E4FBC"/>
    <w:rsid w:val="001E5B8B"/>
    <w:rsid w:val="001E6020"/>
    <w:rsid w:val="001E66D0"/>
    <w:rsid w:val="001F02CE"/>
    <w:rsid w:val="001F23D9"/>
    <w:rsid w:val="001F5A5A"/>
    <w:rsid w:val="001F6C17"/>
    <w:rsid w:val="001F6E81"/>
    <w:rsid w:val="002006B4"/>
    <w:rsid w:val="00211AA6"/>
    <w:rsid w:val="0021209F"/>
    <w:rsid w:val="002213C0"/>
    <w:rsid w:val="00223AC3"/>
    <w:rsid w:val="00224254"/>
    <w:rsid w:val="00225427"/>
    <w:rsid w:val="002332D1"/>
    <w:rsid w:val="002431ED"/>
    <w:rsid w:val="002436EB"/>
    <w:rsid w:val="00244AF9"/>
    <w:rsid w:val="00247D6E"/>
    <w:rsid w:val="002522A9"/>
    <w:rsid w:val="00255318"/>
    <w:rsid w:val="00257D38"/>
    <w:rsid w:val="00260489"/>
    <w:rsid w:val="002604EC"/>
    <w:rsid w:val="002608AC"/>
    <w:rsid w:val="00262463"/>
    <w:rsid w:val="00262EF7"/>
    <w:rsid w:val="00264B97"/>
    <w:rsid w:val="00266F45"/>
    <w:rsid w:val="00270041"/>
    <w:rsid w:val="00271053"/>
    <w:rsid w:val="00273B29"/>
    <w:rsid w:val="00273F94"/>
    <w:rsid w:val="00276B25"/>
    <w:rsid w:val="002770A7"/>
    <w:rsid w:val="00281105"/>
    <w:rsid w:val="0028672A"/>
    <w:rsid w:val="00287A74"/>
    <w:rsid w:val="00292CB9"/>
    <w:rsid w:val="002B1B1F"/>
    <w:rsid w:val="002B3306"/>
    <w:rsid w:val="002C3894"/>
    <w:rsid w:val="002C437E"/>
    <w:rsid w:val="002C4910"/>
    <w:rsid w:val="002C6441"/>
    <w:rsid w:val="002C7713"/>
    <w:rsid w:val="002D03B9"/>
    <w:rsid w:val="002D4187"/>
    <w:rsid w:val="002D5948"/>
    <w:rsid w:val="002E1FCB"/>
    <w:rsid w:val="002E20E6"/>
    <w:rsid w:val="002E70AA"/>
    <w:rsid w:val="002F21A4"/>
    <w:rsid w:val="002F37CD"/>
    <w:rsid w:val="003005C1"/>
    <w:rsid w:val="00301A6A"/>
    <w:rsid w:val="003033B5"/>
    <w:rsid w:val="003034A4"/>
    <w:rsid w:val="00310694"/>
    <w:rsid w:val="00314742"/>
    <w:rsid w:val="0031568C"/>
    <w:rsid w:val="0032031C"/>
    <w:rsid w:val="00324D3E"/>
    <w:rsid w:val="00324E8F"/>
    <w:rsid w:val="003308BD"/>
    <w:rsid w:val="00332DD3"/>
    <w:rsid w:val="00337C2E"/>
    <w:rsid w:val="00340968"/>
    <w:rsid w:val="00340C1B"/>
    <w:rsid w:val="003423F4"/>
    <w:rsid w:val="00352499"/>
    <w:rsid w:val="0035301F"/>
    <w:rsid w:val="003549C2"/>
    <w:rsid w:val="0035657F"/>
    <w:rsid w:val="00360653"/>
    <w:rsid w:val="00372B7E"/>
    <w:rsid w:val="00374220"/>
    <w:rsid w:val="00374791"/>
    <w:rsid w:val="00375547"/>
    <w:rsid w:val="003764C8"/>
    <w:rsid w:val="003765DC"/>
    <w:rsid w:val="00376C32"/>
    <w:rsid w:val="00377F66"/>
    <w:rsid w:val="0038762B"/>
    <w:rsid w:val="003926A1"/>
    <w:rsid w:val="00395E80"/>
    <w:rsid w:val="00397D72"/>
    <w:rsid w:val="003A0681"/>
    <w:rsid w:val="003A09F5"/>
    <w:rsid w:val="003A1FF0"/>
    <w:rsid w:val="003A65C0"/>
    <w:rsid w:val="003B67C9"/>
    <w:rsid w:val="003B7166"/>
    <w:rsid w:val="003C6AB7"/>
    <w:rsid w:val="003D038C"/>
    <w:rsid w:val="003D5200"/>
    <w:rsid w:val="003E349C"/>
    <w:rsid w:val="003E6602"/>
    <w:rsid w:val="003F056C"/>
    <w:rsid w:val="003F23D7"/>
    <w:rsid w:val="003F2B37"/>
    <w:rsid w:val="003F58B4"/>
    <w:rsid w:val="00403AA3"/>
    <w:rsid w:val="00405AF7"/>
    <w:rsid w:val="00405F3C"/>
    <w:rsid w:val="00410AB2"/>
    <w:rsid w:val="00411A15"/>
    <w:rsid w:val="00414456"/>
    <w:rsid w:val="00414483"/>
    <w:rsid w:val="00417A68"/>
    <w:rsid w:val="0042295C"/>
    <w:rsid w:val="00422F6C"/>
    <w:rsid w:val="00423505"/>
    <w:rsid w:val="00424145"/>
    <w:rsid w:val="004254EC"/>
    <w:rsid w:val="004272D5"/>
    <w:rsid w:val="00434BDC"/>
    <w:rsid w:val="004415FC"/>
    <w:rsid w:val="0044231E"/>
    <w:rsid w:val="00457CE5"/>
    <w:rsid w:val="004606B7"/>
    <w:rsid w:val="00463F3E"/>
    <w:rsid w:val="004646FC"/>
    <w:rsid w:val="00464DD4"/>
    <w:rsid w:val="004651F0"/>
    <w:rsid w:val="00465212"/>
    <w:rsid w:val="00465E80"/>
    <w:rsid w:val="00466AB6"/>
    <w:rsid w:val="0047078B"/>
    <w:rsid w:val="00470EB9"/>
    <w:rsid w:val="00471306"/>
    <w:rsid w:val="00471D5C"/>
    <w:rsid w:val="00472D5A"/>
    <w:rsid w:val="0047437F"/>
    <w:rsid w:val="004803EF"/>
    <w:rsid w:val="00484042"/>
    <w:rsid w:val="0048419D"/>
    <w:rsid w:val="0049036B"/>
    <w:rsid w:val="00491F6D"/>
    <w:rsid w:val="00494B43"/>
    <w:rsid w:val="00495215"/>
    <w:rsid w:val="004957BB"/>
    <w:rsid w:val="0049735B"/>
    <w:rsid w:val="004A0634"/>
    <w:rsid w:val="004A3978"/>
    <w:rsid w:val="004A5A7A"/>
    <w:rsid w:val="004A5BC9"/>
    <w:rsid w:val="004A7459"/>
    <w:rsid w:val="004A788A"/>
    <w:rsid w:val="004B3405"/>
    <w:rsid w:val="004B3F34"/>
    <w:rsid w:val="004B4BB4"/>
    <w:rsid w:val="004B7332"/>
    <w:rsid w:val="004C29B2"/>
    <w:rsid w:val="004C3191"/>
    <w:rsid w:val="004C4BD5"/>
    <w:rsid w:val="004C6A24"/>
    <w:rsid w:val="004C7C0F"/>
    <w:rsid w:val="004D1701"/>
    <w:rsid w:val="004D1CFF"/>
    <w:rsid w:val="004D2C8F"/>
    <w:rsid w:val="004D39D4"/>
    <w:rsid w:val="004D5667"/>
    <w:rsid w:val="004E1D00"/>
    <w:rsid w:val="004E2906"/>
    <w:rsid w:val="004E324A"/>
    <w:rsid w:val="004E4AE2"/>
    <w:rsid w:val="004E5383"/>
    <w:rsid w:val="004E53D0"/>
    <w:rsid w:val="004E6676"/>
    <w:rsid w:val="004E7C93"/>
    <w:rsid w:val="004F38E9"/>
    <w:rsid w:val="004F4D64"/>
    <w:rsid w:val="0050061D"/>
    <w:rsid w:val="0050374D"/>
    <w:rsid w:val="00503EFC"/>
    <w:rsid w:val="00504787"/>
    <w:rsid w:val="005108FA"/>
    <w:rsid w:val="00511FDF"/>
    <w:rsid w:val="00516BDA"/>
    <w:rsid w:val="00520545"/>
    <w:rsid w:val="00520696"/>
    <w:rsid w:val="005262EF"/>
    <w:rsid w:val="0052640A"/>
    <w:rsid w:val="00530458"/>
    <w:rsid w:val="00530929"/>
    <w:rsid w:val="0053183A"/>
    <w:rsid w:val="005358DC"/>
    <w:rsid w:val="00536701"/>
    <w:rsid w:val="005430E7"/>
    <w:rsid w:val="00543158"/>
    <w:rsid w:val="00551278"/>
    <w:rsid w:val="0055133E"/>
    <w:rsid w:val="0055236A"/>
    <w:rsid w:val="00554B0E"/>
    <w:rsid w:val="00556AE4"/>
    <w:rsid w:val="00557CD0"/>
    <w:rsid w:val="00557ED2"/>
    <w:rsid w:val="005660CC"/>
    <w:rsid w:val="00566BF0"/>
    <w:rsid w:val="00567E5B"/>
    <w:rsid w:val="0057056C"/>
    <w:rsid w:val="00572CDB"/>
    <w:rsid w:val="00574553"/>
    <w:rsid w:val="005779BD"/>
    <w:rsid w:val="005810A8"/>
    <w:rsid w:val="0058238A"/>
    <w:rsid w:val="00584C73"/>
    <w:rsid w:val="00586D7E"/>
    <w:rsid w:val="00587729"/>
    <w:rsid w:val="00587E26"/>
    <w:rsid w:val="00591F53"/>
    <w:rsid w:val="00592359"/>
    <w:rsid w:val="00593FEB"/>
    <w:rsid w:val="005A44B0"/>
    <w:rsid w:val="005A637F"/>
    <w:rsid w:val="005A7155"/>
    <w:rsid w:val="005B38C1"/>
    <w:rsid w:val="005B4922"/>
    <w:rsid w:val="005B76E4"/>
    <w:rsid w:val="005B77A2"/>
    <w:rsid w:val="005C5402"/>
    <w:rsid w:val="005C5BF2"/>
    <w:rsid w:val="005C7660"/>
    <w:rsid w:val="005D0FD9"/>
    <w:rsid w:val="005D1981"/>
    <w:rsid w:val="005D2FAE"/>
    <w:rsid w:val="005D32B7"/>
    <w:rsid w:val="005D3ABD"/>
    <w:rsid w:val="005D4AA0"/>
    <w:rsid w:val="005E0976"/>
    <w:rsid w:val="005E2372"/>
    <w:rsid w:val="005E2B35"/>
    <w:rsid w:val="005E3A6A"/>
    <w:rsid w:val="005F1824"/>
    <w:rsid w:val="005F226E"/>
    <w:rsid w:val="005F38DD"/>
    <w:rsid w:val="005F5D6B"/>
    <w:rsid w:val="005F64FA"/>
    <w:rsid w:val="005F7366"/>
    <w:rsid w:val="005F776E"/>
    <w:rsid w:val="00606082"/>
    <w:rsid w:val="00607AC8"/>
    <w:rsid w:val="006125E0"/>
    <w:rsid w:val="0061272A"/>
    <w:rsid w:val="0062159A"/>
    <w:rsid w:val="00623063"/>
    <w:rsid w:val="0062414F"/>
    <w:rsid w:val="00624D1D"/>
    <w:rsid w:val="00624F51"/>
    <w:rsid w:val="0062698F"/>
    <w:rsid w:val="00627359"/>
    <w:rsid w:val="00627799"/>
    <w:rsid w:val="00627E8A"/>
    <w:rsid w:val="00630888"/>
    <w:rsid w:val="00631AAA"/>
    <w:rsid w:val="00634D01"/>
    <w:rsid w:val="00637E4B"/>
    <w:rsid w:val="006432DD"/>
    <w:rsid w:val="00645152"/>
    <w:rsid w:val="00646166"/>
    <w:rsid w:val="00646B8D"/>
    <w:rsid w:val="006547F8"/>
    <w:rsid w:val="0065534C"/>
    <w:rsid w:val="00663FA9"/>
    <w:rsid w:val="0066633A"/>
    <w:rsid w:val="006676DD"/>
    <w:rsid w:val="006706A6"/>
    <w:rsid w:val="00674457"/>
    <w:rsid w:val="006757AF"/>
    <w:rsid w:val="00676911"/>
    <w:rsid w:val="00677F3D"/>
    <w:rsid w:val="00681397"/>
    <w:rsid w:val="00681B06"/>
    <w:rsid w:val="00684B12"/>
    <w:rsid w:val="006857D1"/>
    <w:rsid w:val="00685E1C"/>
    <w:rsid w:val="006910C5"/>
    <w:rsid w:val="00693216"/>
    <w:rsid w:val="00694242"/>
    <w:rsid w:val="006943EA"/>
    <w:rsid w:val="0069461A"/>
    <w:rsid w:val="0069497F"/>
    <w:rsid w:val="00694EE4"/>
    <w:rsid w:val="00696716"/>
    <w:rsid w:val="00697450"/>
    <w:rsid w:val="006A128E"/>
    <w:rsid w:val="006A5A49"/>
    <w:rsid w:val="006A7913"/>
    <w:rsid w:val="006B453D"/>
    <w:rsid w:val="006B5790"/>
    <w:rsid w:val="006B7A17"/>
    <w:rsid w:val="006B7CDC"/>
    <w:rsid w:val="006C2F4A"/>
    <w:rsid w:val="006C2F79"/>
    <w:rsid w:val="006C3AD5"/>
    <w:rsid w:val="006C3F3C"/>
    <w:rsid w:val="006C5151"/>
    <w:rsid w:val="006C53D7"/>
    <w:rsid w:val="006C63ED"/>
    <w:rsid w:val="006C7589"/>
    <w:rsid w:val="006D0878"/>
    <w:rsid w:val="006D0A15"/>
    <w:rsid w:val="006D1CAE"/>
    <w:rsid w:val="006D29BE"/>
    <w:rsid w:val="006D4923"/>
    <w:rsid w:val="006D7FB3"/>
    <w:rsid w:val="006E096F"/>
    <w:rsid w:val="006E5B71"/>
    <w:rsid w:val="006E7BA6"/>
    <w:rsid w:val="006F0D01"/>
    <w:rsid w:val="006F0F11"/>
    <w:rsid w:val="006F4DBC"/>
    <w:rsid w:val="006F63FE"/>
    <w:rsid w:val="007027A2"/>
    <w:rsid w:val="007030EC"/>
    <w:rsid w:val="007039B9"/>
    <w:rsid w:val="00705313"/>
    <w:rsid w:val="00712492"/>
    <w:rsid w:val="00715E36"/>
    <w:rsid w:val="007169AD"/>
    <w:rsid w:val="007174A3"/>
    <w:rsid w:val="007179EE"/>
    <w:rsid w:val="00721D93"/>
    <w:rsid w:val="00732290"/>
    <w:rsid w:val="007339C9"/>
    <w:rsid w:val="00733FD9"/>
    <w:rsid w:val="007358FA"/>
    <w:rsid w:val="00737A97"/>
    <w:rsid w:val="00737F9F"/>
    <w:rsid w:val="00740F79"/>
    <w:rsid w:val="00741569"/>
    <w:rsid w:val="00741F5E"/>
    <w:rsid w:val="007424AE"/>
    <w:rsid w:val="007427E6"/>
    <w:rsid w:val="007435E8"/>
    <w:rsid w:val="00745BEC"/>
    <w:rsid w:val="00746404"/>
    <w:rsid w:val="00746A63"/>
    <w:rsid w:val="0075024E"/>
    <w:rsid w:val="0075719A"/>
    <w:rsid w:val="00761178"/>
    <w:rsid w:val="0076430B"/>
    <w:rsid w:val="007665FB"/>
    <w:rsid w:val="007841CE"/>
    <w:rsid w:val="007845A2"/>
    <w:rsid w:val="0078567B"/>
    <w:rsid w:val="00785C60"/>
    <w:rsid w:val="00785CB1"/>
    <w:rsid w:val="007860F8"/>
    <w:rsid w:val="007965E3"/>
    <w:rsid w:val="007A0F3F"/>
    <w:rsid w:val="007A4290"/>
    <w:rsid w:val="007A43A5"/>
    <w:rsid w:val="007B168D"/>
    <w:rsid w:val="007B4431"/>
    <w:rsid w:val="007C2034"/>
    <w:rsid w:val="007C25BA"/>
    <w:rsid w:val="007C413A"/>
    <w:rsid w:val="007C4A32"/>
    <w:rsid w:val="007C5E6F"/>
    <w:rsid w:val="007D21D4"/>
    <w:rsid w:val="007D2AC0"/>
    <w:rsid w:val="007D2CA4"/>
    <w:rsid w:val="007D7704"/>
    <w:rsid w:val="007E15C0"/>
    <w:rsid w:val="007E612D"/>
    <w:rsid w:val="007E7CE4"/>
    <w:rsid w:val="007F0FD5"/>
    <w:rsid w:val="007F2206"/>
    <w:rsid w:val="007F3846"/>
    <w:rsid w:val="00805C2E"/>
    <w:rsid w:val="00807216"/>
    <w:rsid w:val="00807BDA"/>
    <w:rsid w:val="008106F9"/>
    <w:rsid w:val="0081402B"/>
    <w:rsid w:val="008159E0"/>
    <w:rsid w:val="00815A74"/>
    <w:rsid w:val="00815CBE"/>
    <w:rsid w:val="0081788F"/>
    <w:rsid w:val="008227E6"/>
    <w:rsid w:val="00823287"/>
    <w:rsid w:val="00823834"/>
    <w:rsid w:val="0083070B"/>
    <w:rsid w:val="00830763"/>
    <w:rsid w:val="00830CF6"/>
    <w:rsid w:val="008311DE"/>
    <w:rsid w:val="00835743"/>
    <w:rsid w:val="008359B0"/>
    <w:rsid w:val="0083677F"/>
    <w:rsid w:val="00844602"/>
    <w:rsid w:val="00844810"/>
    <w:rsid w:val="00844D7C"/>
    <w:rsid w:val="00845646"/>
    <w:rsid w:val="0084587C"/>
    <w:rsid w:val="008469A9"/>
    <w:rsid w:val="008573F0"/>
    <w:rsid w:val="00865CEF"/>
    <w:rsid w:val="00866826"/>
    <w:rsid w:val="008669F1"/>
    <w:rsid w:val="0086744F"/>
    <w:rsid w:val="00870BC0"/>
    <w:rsid w:val="00874004"/>
    <w:rsid w:val="008758DB"/>
    <w:rsid w:val="0087620B"/>
    <w:rsid w:val="00877A80"/>
    <w:rsid w:val="00880706"/>
    <w:rsid w:val="00882C77"/>
    <w:rsid w:val="0088507A"/>
    <w:rsid w:val="0089076C"/>
    <w:rsid w:val="00891C2A"/>
    <w:rsid w:val="008963A3"/>
    <w:rsid w:val="008A4CEB"/>
    <w:rsid w:val="008A5252"/>
    <w:rsid w:val="008A6D3F"/>
    <w:rsid w:val="008A7146"/>
    <w:rsid w:val="008B0B2D"/>
    <w:rsid w:val="008B1144"/>
    <w:rsid w:val="008B24D2"/>
    <w:rsid w:val="008B4884"/>
    <w:rsid w:val="008B4E3E"/>
    <w:rsid w:val="008C08E8"/>
    <w:rsid w:val="008C394C"/>
    <w:rsid w:val="008C5BAB"/>
    <w:rsid w:val="008C6763"/>
    <w:rsid w:val="008C6ED4"/>
    <w:rsid w:val="008C7D93"/>
    <w:rsid w:val="008C7E29"/>
    <w:rsid w:val="008C7FFA"/>
    <w:rsid w:val="008D0906"/>
    <w:rsid w:val="008D194E"/>
    <w:rsid w:val="008D4F87"/>
    <w:rsid w:val="008D6DD0"/>
    <w:rsid w:val="008E08C0"/>
    <w:rsid w:val="008E1B3B"/>
    <w:rsid w:val="008E2465"/>
    <w:rsid w:val="008F19CC"/>
    <w:rsid w:val="008F29B9"/>
    <w:rsid w:val="008F3A9C"/>
    <w:rsid w:val="008F4667"/>
    <w:rsid w:val="008F4FAF"/>
    <w:rsid w:val="008F506B"/>
    <w:rsid w:val="0090048C"/>
    <w:rsid w:val="00904BED"/>
    <w:rsid w:val="00907E3B"/>
    <w:rsid w:val="009106E2"/>
    <w:rsid w:val="00910913"/>
    <w:rsid w:val="00910C4D"/>
    <w:rsid w:val="00923FA7"/>
    <w:rsid w:val="00923FF3"/>
    <w:rsid w:val="00931831"/>
    <w:rsid w:val="00931A5A"/>
    <w:rsid w:val="00934419"/>
    <w:rsid w:val="009348A4"/>
    <w:rsid w:val="00935560"/>
    <w:rsid w:val="0094075E"/>
    <w:rsid w:val="009413B3"/>
    <w:rsid w:val="009429C9"/>
    <w:rsid w:val="00943661"/>
    <w:rsid w:val="00950969"/>
    <w:rsid w:val="00955E3B"/>
    <w:rsid w:val="0096215F"/>
    <w:rsid w:val="009669A9"/>
    <w:rsid w:val="00966A06"/>
    <w:rsid w:val="009735CC"/>
    <w:rsid w:val="00973A03"/>
    <w:rsid w:val="00976775"/>
    <w:rsid w:val="009815E8"/>
    <w:rsid w:val="0098254F"/>
    <w:rsid w:val="0098295D"/>
    <w:rsid w:val="00982AE8"/>
    <w:rsid w:val="0098495C"/>
    <w:rsid w:val="00984D51"/>
    <w:rsid w:val="009862D2"/>
    <w:rsid w:val="00990358"/>
    <w:rsid w:val="009969FF"/>
    <w:rsid w:val="009A1EA2"/>
    <w:rsid w:val="009B1127"/>
    <w:rsid w:val="009B1FE8"/>
    <w:rsid w:val="009B3978"/>
    <w:rsid w:val="009B3FEA"/>
    <w:rsid w:val="009B4582"/>
    <w:rsid w:val="009C37E1"/>
    <w:rsid w:val="009C40FE"/>
    <w:rsid w:val="009C551C"/>
    <w:rsid w:val="009C6087"/>
    <w:rsid w:val="009D1DD2"/>
    <w:rsid w:val="009D59EE"/>
    <w:rsid w:val="009D73D1"/>
    <w:rsid w:val="009F21B3"/>
    <w:rsid w:val="009F461A"/>
    <w:rsid w:val="009F5940"/>
    <w:rsid w:val="00A029D5"/>
    <w:rsid w:val="00A03C21"/>
    <w:rsid w:val="00A03CAC"/>
    <w:rsid w:val="00A06202"/>
    <w:rsid w:val="00A07634"/>
    <w:rsid w:val="00A10181"/>
    <w:rsid w:val="00A14AF4"/>
    <w:rsid w:val="00A16341"/>
    <w:rsid w:val="00A172F2"/>
    <w:rsid w:val="00A17C51"/>
    <w:rsid w:val="00A20992"/>
    <w:rsid w:val="00A23C1F"/>
    <w:rsid w:val="00A312D3"/>
    <w:rsid w:val="00A33C66"/>
    <w:rsid w:val="00A36358"/>
    <w:rsid w:val="00A36828"/>
    <w:rsid w:val="00A40675"/>
    <w:rsid w:val="00A46349"/>
    <w:rsid w:val="00A5148C"/>
    <w:rsid w:val="00A52C09"/>
    <w:rsid w:val="00A5512B"/>
    <w:rsid w:val="00A56339"/>
    <w:rsid w:val="00A56406"/>
    <w:rsid w:val="00A57641"/>
    <w:rsid w:val="00A629A2"/>
    <w:rsid w:val="00A630E9"/>
    <w:rsid w:val="00A65BA3"/>
    <w:rsid w:val="00A6741E"/>
    <w:rsid w:val="00A72081"/>
    <w:rsid w:val="00A87F0D"/>
    <w:rsid w:val="00A915A4"/>
    <w:rsid w:val="00A923BF"/>
    <w:rsid w:val="00A929F5"/>
    <w:rsid w:val="00A94A25"/>
    <w:rsid w:val="00A956E1"/>
    <w:rsid w:val="00A96503"/>
    <w:rsid w:val="00AA2062"/>
    <w:rsid w:val="00AA29D2"/>
    <w:rsid w:val="00AA3122"/>
    <w:rsid w:val="00AA78DD"/>
    <w:rsid w:val="00AA79EC"/>
    <w:rsid w:val="00AB00B6"/>
    <w:rsid w:val="00AB243D"/>
    <w:rsid w:val="00AB2B7B"/>
    <w:rsid w:val="00AD5D08"/>
    <w:rsid w:val="00AE02A6"/>
    <w:rsid w:val="00AE1BEC"/>
    <w:rsid w:val="00AE4A10"/>
    <w:rsid w:val="00AE68A3"/>
    <w:rsid w:val="00AF78A0"/>
    <w:rsid w:val="00B0431C"/>
    <w:rsid w:val="00B04A69"/>
    <w:rsid w:val="00B10A0F"/>
    <w:rsid w:val="00B14BBC"/>
    <w:rsid w:val="00B14DC7"/>
    <w:rsid w:val="00B177E7"/>
    <w:rsid w:val="00B22A50"/>
    <w:rsid w:val="00B30A09"/>
    <w:rsid w:val="00B36021"/>
    <w:rsid w:val="00B371CD"/>
    <w:rsid w:val="00B42385"/>
    <w:rsid w:val="00B44F75"/>
    <w:rsid w:val="00B46EB4"/>
    <w:rsid w:val="00B50A55"/>
    <w:rsid w:val="00B525AB"/>
    <w:rsid w:val="00B52FE9"/>
    <w:rsid w:val="00B537EE"/>
    <w:rsid w:val="00B54006"/>
    <w:rsid w:val="00B54DFB"/>
    <w:rsid w:val="00B55A1E"/>
    <w:rsid w:val="00B55E7C"/>
    <w:rsid w:val="00B6486C"/>
    <w:rsid w:val="00B673D5"/>
    <w:rsid w:val="00B72BEA"/>
    <w:rsid w:val="00B73AC8"/>
    <w:rsid w:val="00B75AA8"/>
    <w:rsid w:val="00B7721F"/>
    <w:rsid w:val="00B8069F"/>
    <w:rsid w:val="00B82C24"/>
    <w:rsid w:val="00B840E1"/>
    <w:rsid w:val="00B86EDD"/>
    <w:rsid w:val="00B9189E"/>
    <w:rsid w:val="00B92634"/>
    <w:rsid w:val="00B96FFD"/>
    <w:rsid w:val="00B9769E"/>
    <w:rsid w:val="00BA7D3E"/>
    <w:rsid w:val="00BB0062"/>
    <w:rsid w:val="00BB2547"/>
    <w:rsid w:val="00BB4BE4"/>
    <w:rsid w:val="00BB5B99"/>
    <w:rsid w:val="00BB65B2"/>
    <w:rsid w:val="00BC5654"/>
    <w:rsid w:val="00BC5755"/>
    <w:rsid w:val="00BC64FF"/>
    <w:rsid w:val="00BC75E1"/>
    <w:rsid w:val="00BD2647"/>
    <w:rsid w:val="00BD6379"/>
    <w:rsid w:val="00BE33B8"/>
    <w:rsid w:val="00BE4031"/>
    <w:rsid w:val="00BE7CAD"/>
    <w:rsid w:val="00BF0A59"/>
    <w:rsid w:val="00BF2AC1"/>
    <w:rsid w:val="00BF3081"/>
    <w:rsid w:val="00BF32C6"/>
    <w:rsid w:val="00BF34BE"/>
    <w:rsid w:val="00BF38D3"/>
    <w:rsid w:val="00BF627B"/>
    <w:rsid w:val="00C0567B"/>
    <w:rsid w:val="00C0754D"/>
    <w:rsid w:val="00C13570"/>
    <w:rsid w:val="00C16846"/>
    <w:rsid w:val="00C168D4"/>
    <w:rsid w:val="00C25F5F"/>
    <w:rsid w:val="00C2634B"/>
    <w:rsid w:val="00C26372"/>
    <w:rsid w:val="00C26DD0"/>
    <w:rsid w:val="00C27082"/>
    <w:rsid w:val="00C31158"/>
    <w:rsid w:val="00C34FCF"/>
    <w:rsid w:val="00C36417"/>
    <w:rsid w:val="00C37800"/>
    <w:rsid w:val="00C37FAE"/>
    <w:rsid w:val="00C40CAB"/>
    <w:rsid w:val="00C42403"/>
    <w:rsid w:val="00C4290C"/>
    <w:rsid w:val="00C43BDD"/>
    <w:rsid w:val="00C44E1A"/>
    <w:rsid w:val="00C45CAE"/>
    <w:rsid w:val="00C4624E"/>
    <w:rsid w:val="00C46CB4"/>
    <w:rsid w:val="00C5277B"/>
    <w:rsid w:val="00C527AA"/>
    <w:rsid w:val="00C6224F"/>
    <w:rsid w:val="00C62A07"/>
    <w:rsid w:val="00C70C8C"/>
    <w:rsid w:val="00C727AC"/>
    <w:rsid w:val="00C72C81"/>
    <w:rsid w:val="00C83F71"/>
    <w:rsid w:val="00C84541"/>
    <w:rsid w:val="00C8456C"/>
    <w:rsid w:val="00C857F4"/>
    <w:rsid w:val="00C90D17"/>
    <w:rsid w:val="00C91A23"/>
    <w:rsid w:val="00C94E2D"/>
    <w:rsid w:val="00C95A5A"/>
    <w:rsid w:val="00CA10EB"/>
    <w:rsid w:val="00CA191D"/>
    <w:rsid w:val="00CA3B41"/>
    <w:rsid w:val="00CB084A"/>
    <w:rsid w:val="00CB10C3"/>
    <w:rsid w:val="00CB27FC"/>
    <w:rsid w:val="00CB6117"/>
    <w:rsid w:val="00CC0BF7"/>
    <w:rsid w:val="00CC3543"/>
    <w:rsid w:val="00CC5897"/>
    <w:rsid w:val="00CC64F8"/>
    <w:rsid w:val="00CD1D52"/>
    <w:rsid w:val="00CD3003"/>
    <w:rsid w:val="00CD3AC8"/>
    <w:rsid w:val="00CD4A4D"/>
    <w:rsid w:val="00CD7896"/>
    <w:rsid w:val="00CE0D22"/>
    <w:rsid w:val="00CE2088"/>
    <w:rsid w:val="00CE2A38"/>
    <w:rsid w:val="00CE2D21"/>
    <w:rsid w:val="00CF3CB8"/>
    <w:rsid w:val="00CF78C9"/>
    <w:rsid w:val="00D03A73"/>
    <w:rsid w:val="00D07C11"/>
    <w:rsid w:val="00D115E3"/>
    <w:rsid w:val="00D16B7E"/>
    <w:rsid w:val="00D206A8"/>
    <w:rsid w:val="00D2341E"/>
    <w:rsid w:val="00D26E68"/>
    <w:rsid w:val="00D32D2B"/>
    <w:rsid w:val="00D34755"/>
    <w:rsid w:val="00D4035D"/>
    <w:rsid w:val="00D41429"/>
    <w:rsid w:val="00D417EA"/>
    <w:rsid w:val="00D41CF1"/>
    <w:rsid w:val="00D43C87"/>
    <w:rsid w:val="00D43D65"/>
    <w:rsid w:val="00D44FAF"/>
    <w:rsid w:val="00D53D3C"/>
    <w:rsid w:val="00D63438"/>
    <w:rsid w:val="00D63E33"/>
    <w:rsid w:val="00D65D7B"/>
    <w:rsid w:val="00D665B7"/>
    <w:rsid w:val="00D67293"/>
    <w:rsid w:val="00D67491"/>
    <w:rsid w:val="00D67A7A"/>
    <w:rsid w:val="00D719AC"/>
    <w:rsid w:val="00D734E1"/>
    <w:rsid w:val="00D7376E"/>
    <w:rsid w:val="00D73ABB"/>
    <w:rsid w:val="00D754B7"/>
    <w:rsid w:val="00D80001"/>
    <w:rsid w:val="00D80096"/>
    <w:rsid w:val="00D8222C"/>
    <w:rsid w:val="00D84059"/>
    <w:rsid w:val="00D84A78"/>
    <w:rsid w:val="00D90973"/>
    <w:rsid w:val="00D918AA"/>
    <w:rsid w:val="00D93D08"/>
    <w:rsid w:val="00D965CA"/>
    <w:rsid w:val="00DA3A2C"/>
    <w:rsid w:val="00DA4B35"/>
    <w:rsid w:val="00DA538D"/>
    <w:rsid w:val="00DA72AA"/>
    <w:rsid w:val="00DB113B"/>
    <w:rsid w:val="00DB2BE4"/>
    <w:rsid w:val="00DB5794"/>
    <w:rsid w:val="00DB689B"/>
    <w:rsid w:val="00DC07C8"/>
    <w:rsid w:val="00DC09F7"/>
    <w:rsid w:val="00DC0D59"/>
    <w:rsid w:val="00DC272F"/>
    <w:rsid w:val="00DC5D37"/>
    <w:rsid w:val="00DD3A2B"/>
    <w:rsid w:val="00DE0F38"/>
    <w:rsid w:val="00DE1320"/>
    <w:rsid w:val="00DE27A7"/>
    <w:rsid w:val="00DE5923"/>
    <w:rsid w:val="00DE713E"/>
    <w:rsid w:val="00DF3A5A"/>
    <w:rsid w:val="00DF4C7A"/>
    <w:rsid w:val="00E003D9"/>
    <w:rsid w:val="00E01444"/>
    <w:rsid w:val="00E0206B"/>
    <w:rsid w:val="00E0220F"/>
    <w:rsid w:val="00E03386"/>
    <w:rsid w:val="00E03CB1"/>
    <w:rsid w:val="00E048DE"/>
    <w:rsid w:val="00E1752A"/>
    <w:rsid w:val="00E3348C"/>
    <w:rsid w:val="00E433DC"/>
    <w:rsid w:val="00E457D7"/>
    <w:rsid w:val="00E61DDC"/>
    <w:rsid w:val="00E6348B"/>
    <w:rsid w:val="00E63F49"/>
    <w:rsid w:val="00E643F5"/>
    <w:rsid w:val="00E65194"/>
    <w:rsid w:val="00E67CE4"/>
    <w:rsid w:val="00E70F05"/>
    <w:rsid w:val="00E71349"/>
    <w:rsid w:val="00E74B21"/>
    <w:rsid w:val="00E7547F"/>
    <w:rsid w:val="00E81C6F"/>
    <w:rsid w:val="00E827D7"/>
    <w:rsid w:val="00E82D4E"/>
    <w:rsid w:val="00E903F0"/>
    <w:rsid w:val="00E9193E"/>
    <w:rsid w:val="00E920F8"/>
    <w:rsid w:val="00E93858"/>
    <w:rsid w:val="00EA0B4B"/>
    <w:rsid w:val="00EA1724"/>
    <w:rsid w:val="00EA1B95"/>
    <w:rsid w:val="00EA295A"/>
    <w:rsid w:val="00EA45B2"/>
    <w:rsid w:val="00EA48DD"/>
    <w:rsid w:val="00EA56ED"/>
    <w:rsid w:val="00EB0D8E"/>
    <w:rsid w:val="00EB1E05"/>
    <w:rsid w:val="00EB3C43"/>
    <w:rsid w:val="00EB6382"/>
    <w:rsid w:val="00EC0037"/>
    <w:rsid w:val="00EC151D"/>
    <w:rsid w:val="00EC24DE"/>
    <w:rsid w:val="00EC32E6"/>
    <w:rsid w:val="00EC6748"/>
    <w:rsid w:val="00ED0C91"/>
    <w:rsid w:val="00ED2E82"/>
    <w:rsid w:val="00ED773F"/>
    <w:rsid w:val="00EE0DCC"/>
    <w:rsid w:val="00EE1C15"/>
    <w:rsid w:val="00EE1D2C"/>
    <w:rsid w:val="00EE2A73"/>
    <w:rsid w:val="00EE3B1E"/>
    <w:rsid w:val="00EE438B"/>
    <w:rsid w:val="00EE5A9F"/>
    <w:rsid w:val="00EF1BE1"/>
    <w:rsid w:val="00EF39B0"/>
    <w:rsid w:val="00EF3AEA"/>
    <w:rsid w:val="00EF4103"/>
    <w:rsid w:val="00EF7695"/>
    <w:rsid w:val="00EF7AE2"/>
    <w:rsid w:val="00F0525F"/>
    <w:rsid w:val="00F1080B"/>
    <w:rsid w:val="00F14369"/>
    <w:rsid w:val="00F17F63"/>
    <w:rsid w:val="00F20D27"/>
    <w:rsid w:val="00F25586"/>
    <w:rsid w:val="00F26169"/>
    <w:rsid w:val="00F263A7"/>
    <w:rsid w:val="00F264B5"/>
    <w:rsid w:val="00F27E99"/>
    <w:rsid w:val="00F30BC5"/>
    <w:rsid w:val="00F3167A"/>
    <w:rsid w:val="00F45E60"/>
    <w:rsid w:val="00F46375"/>
    <w:rsid w:val="00F50F11"/>
    <w:rsid w:val="00F52B74"/>
    <w:rsid w:val="00F56180"/>
    <w:rsid w:val="00F563A7"/>
    <w:rsid w:val="00F62FE4"/>
    <w:rsid w:val="00F70138"/>
    <w:rsid w:val="00F71EEF"/>
    <w:rsid w:val="00F723EC"/>
    <w:rsid w:val="00F76EF4"/>
    <w:rsid w:val="00F772B2"/>
    <w:rsid w:val="00F77D33"/>
    <w:rsid w:val="00F77D37"/>
    <w:rsid w:val="00F80AD3"/>
    <w:rsid w:val="00F92B11"/>
    <w:rsid w:val="00F93D5B"/>
    <w:rsid w:val="00F9561C"/>
    <w:rsid w:val="00F95AC5"/>
    <w:rsid w:val="00FA304F"/>
    <w:rsid w:val="00FA3ABA"/>
    <w:rsid w:val="00FA5DDD"/>
    <w:rsid w:val="00FA7D63"/>
    <w:rsid w:val="00FB0648"/>
    <w:rsid w:val="00FB1F0D"/>
    <w:rsid w:val="00FB40DD"/>
    <w:rsid w:val="00FC0C29"/>
    <w:rsid w:val="00FC7C76"/>
    <w:rsid w:val="00FE1099"/>
    <w:rsid w:val="00FE228E"/>
    <w:rsid w:val="00FE25C9"/>
    <w:rsid w:val="00FE3173"/>
    <w:rsid w:val="00FE5755"/>
    <w:rsid w:val="00FE69F0"/>
    <w:rsid w:val="00FF0314"/>
    <w:rsid w:val="00FF1C45"/>
    <w:rsid w:val="00FF202C"/>
    <w:rsid w:val="00FF339E"/>
    <w:rsid w:val="00FF3BD6"/>
    <w:rsid w:val="00FF3F0A"/>
    <w:rsid w:val="00FF5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9D0DD03"/>
  <w15:docId w15:val="{4E22C494-CC16-8D44-8D2E-C33FC73E1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B5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1"/>
    <w:qFormat/>
    <w:rsid w:val="008B4E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4A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78567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B443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iPriority w:val="99"/>
    <w:unhideWhenUsed/>
    <w:rsid w:val="007B4431"/>
    <w:rPr>
      <w:color w:val="0000FF"/>
      <w:u w:val="single"/>
    </w:rPr>
  </w:style>
  <w:style w:type="character" w:customStyle="1" w:styleId="ResumeTextChar">
    <w:name w:val="Resume Text Char"/>
    <w:link w:val="ResumeText"/>
    <w:locked/>
    <w:rsid w:val="003F58B4"/>
    <w:rPr>
      <w:rFonts w:ascii="Tahoma" w:hAnsi="Tahoma" w:cs="Arial"/>
      <w:lang w:val="en-US" w:eastAsia="en-US" w:bidi="ar-SA"/>
    </w:rPr>
  </w:style>
  <w:style w:type="paragraph" w:customStyle="1" w:styleId="ResumeText">
    <w:name w:val="Resume Text"/>
    <w:link w:val="ResumeTextChar"/>
    <w:rsid w:val="003F58B4"/>
    <w:pPr>
      <w:spacing w:after="120"/>
      <w:ind w:left="1800"/>
    </w:pPr>
    <w:rPr>
      <w:rFonts w:ascii="Tahoma" w:hAnsi="Tahoma" w:cs="Arial"/>
    </w:rPr>
  </w:style>
  <w:style w:type="character" w:customStyle="1" w:styleId="ResumeHeading1Char">
    <w:name w:val="Resume Heading 1 Char"/>
    <w:link w:val="ResumeHeading1"/>
    <w:locked/>
    <w:rsid w:val="009C40FE"/>
    <w:rPr>
      <w:rFonts w:ascii="Tahoma" w:hAnsi="Tahoma" w:cs="Arial"/>
      <w:b/>
      <w:caps/>
      <w:lang w:val="en-US" w:eastAsia="en-US" w:bidi="ar-SA"/>
    </w:rPr>
  </w:style>
  <w:style w:type="paragraph" w:customStyle="1" w:styleId="ResumeHeading1">
    <w:name w:val="Resume Heading 1"/>
    <w:link w:val="ResumeHeading1Char"/>
    <w:rsid w:val="009C40FE"/>
    <w:pPr>
      <w:spacing w:before="360" w:after="120"/>
      <w:ind w:left="1800" w:hanging="1800"/>
    </w:pPr>
    <w:rPr>
      <w:rFonts w:ascii="Tahoma" w:hAnsi="Tahoma" w:cs="Arial"/>
      <w:b/>
      <w:caps/>
    </w:rPr>
  </w:style>
  <w:style w:type="character" w:styleId="HTMLTypewriter">
    <w:name w:val="HTML Typewriter"/>
    <w:unhideWhenUsed/>
    <w:rsid w:val="002C6441"/>
    <w:rPr>
      <w:rFonts w:ascii="Courier New" w:eastAsia="Courier New" w:hAnsi="Courier New" w:cs="Courier New" w:hint="default"/>
      <w:sz w:val="20"/>
      <w:szCs w:val="20"/>
    </w:rPr>
  </w:style>
  <w:style w:type="paragraph" w:customStyle="1" w:styleId="n">
    <w:name w:val="n"/>
    <w:basedOn w:val="Normal"/>
    <w:rsid w:val="002C6441"/>
    <w:pPr>
      <w:numPr>
        <w:numId w:val="1"/>
      </w:numPr>
      <w:autoSpaceDE w:val="0"/>
      <w:autoSpaceDN w:val="0"/>
      <w:adjustRightInd w:val="0"/>
      <w:spacing w:after="0" w:line="240" w:lineRule="auto"/>
    </w:pPr>
    <w:rPr>
      <w:rFonts w:ascii="Verdana" w:eastAsia="Times New Roman" w:hAnsi="Verdana" w:cs="Tahoma"/>
      <w:sz w:val="18"/>
      <w:szCs w:val="20"/>
    </w:rPr>
  </w:style>
  <w:style w:type="paragraph" w:customStyle="1" w:styleId="HTMLTypewriterTahoma">
    <w:name w:val="HTML Typewriter+Tahoma"/>
    <w:basedOn w:val="n"/>
    <w:rsid w:val="002C6441"/>
  </w:style>
  <w:style w:type="character" w:customStyle="1" w:styleId="ResumeHeading2Char">
    <w:name w:val="Resume Heading 2 Char"/>
    <w:link w:val="ResumeHeading2"/>
    <w:locked/>
    <w:rsid w:val="00A14AF4"/>
    <w:rPr>
      <w:rFonts w:ascii="Tahoma" w:hAnsi="Tahoma" w:cs="Arial"/>
      <w:b/>
      <w:lang w:val="en-US" w:eastAsia="en-US" w:bidi="ar-SA"/>
    </w:rPr>
  </w:style>
  <w:style w:type="paragraph" w:customStyle="1" w:styleId="ResumeHeading2">
    <w:name w:val="Resume Heading 2"/>
    <w:link w:val="ResumeHeading2Char"/>
    <w:rsid w:val="00A14AF4"/>
    <w:pPr>
      <w:tabs>
        <w:tab w:val="left" w:pos="2880"/>
        <w:tab w:val="right" w:pos="9360"/>
      </w:tabs>
      <w:spacing w:before="240" w:after="120"/>
      <w:ind w:left="1800"/>
    </w:pPr>
    <w:rPr>
      <w:rFonts w:ascii="Tahoma" w:hAnsi="Tahoma" w:cs="Arial"/>
      <w:b/>
    </w:rPr>
  </w:style>
  <w:style w:type="paragraph" w:customStyle="1" w:styleId="ResumeBullet">
    <w:name w:val="Resume Bullet"/>
    <w:rsid w:val="00E7547F"/>
    <w:pPr>
      <w:numPr>
        <w:ilvl w:val="2"/>
        <w:numId w:val="2"/>
      </w:numPr>
      <w:spacing w:after="80"/>
    </w:pPr>
    <w:rPr>
      <w:rFonts w:ascii="Tahoma" w:eastAsia="Times New Roman" w:hAnsi="Tahoma" w:cs="Arial"/>
    </w:rPr>
  </w:style>
  <w:style w:type="paragraph" w:styleId="BodyText">
    <w:name w:val="Body Text"/>
    <w:basedOn w:val="Normal"/>
    <w:link w:val="BodyTextChar"/>
    <w:rsid w:val="008E1B3B"/>
    <w:pPr>
      <w:autoSpaceDE w:val="0"/>
      <w:autoSpaceDN w:val="0"/>
      <w:spacing w:after="0" w:line="240" w:lineRule="auto"/>
      <w:jc w:val="both"/>
    </w:pPr>
    <w:rPr>
      <w:rFonts w:ascii="Times New Roman" w:eastAsia="Times New Roman" w:hAnsi="Times New Roman"/>
      <w:sz w:val="28"/>
      <w:szCs w:val="28"/>
    </w:rPr>
  </w:style>
  <w:style w:type="character" w:customStyle="1" w:styleId="BodyTextChar">
    <w:name w:val="Body Text Char"/>
    <w:link w:val="BodyText"/>
    <w:rsid w:val="008E1B3B"/>
    <w:rPr>
      <w:rFonts w:ascii="Times New Roman" w:eastAsia="Times New Roman" w:hAnsi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7D2C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5B4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semiHidden/>
    <w:rsid w:val="005B4922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unhideWhenUsed/>
    <w:rsid w:val="005B4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semiHidden/>
    <w:rsid w:val="005B4922"/>
    <w:rPr>
      <w:sz w:val="22"/>
      <w:szCs w:val="22"/>
    </w:rPr>
  </w:style>
  <w:style w:type="character" w:customStyle="1" w:styleId="apple-style-span">
    <w:name w:val="apple-style-span"/>
    <w:basedOn w:val="DefaultParagraphFont"/>
    <w:rsid w:val="009F461A"/>
  </w:style>
  <w:style w:type="character" w:customStyle="1" w:styleId="apple-converted-space">
    <w:name w:val="apple-converted-space"/>
    <w:basedOn w:val="DefaultParagraphFont"/>
    <w:rsid w:val="009F461A"/>
  </w:style>
  <w:style w:type="character" w:customStyle="1" w:styleId="Heading5Char">
    <w:name w:val="Heading 5 Char"/>
    <w:link w:val="Heading5"/>
    <w:uiPriority w:val="9"/>
    <w:rsid w:val="0078567B"/>
    <w:rPr>
      <w:rFonts w:ascii="Times New Roman" w:eastAsia="Times New Roman" w:hAnsi="Times New Roman"/>
      <w:b/>
      <w:bCs/>
    </w:rPr>
  </w:style>
  <w:style w:type="character" w:customStyle="1" w:styleId="ilad1">
    <w:name w:val="il_ad1"/>
    <w:basedOn w:val="DefaultParagraphFont"/>
    <w:rsid w:val="00B50A55"/>
  </w:style>
  <w:style w:type="character" w:customStyle="1" w:styleId="highlight">
    <w:name w:val="highlight"/>
    <w:basedOn w:val="DefaultParagraphFont"/>
    <w:rsid w:val="00A923BF"/>
  </w:style>
  <w:style w:type="paragraph" w:styleId="NoSpacing">
    <w:name w:val="No Spacing"/>
    <w:uiPriority w:val="1"/>
    <w:qFormat/>
    <w:rsid w:val="00934419"/>
    <w:rPr>
      <w:rFonts w:asciiTheme="minorHAnsi" w:eastAsiaTheme="minorHAnsi" w:hAnsiTheme="minorHAnsi" w:cstheme="min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4A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95E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5E80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B4E3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00441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46C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49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8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4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2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2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0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4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85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970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5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6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5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987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756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825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8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6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8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2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25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5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3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6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0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khalilkhayyam/" TargetMode="External"/><Relationship Id="rId13" Type="http://schemas.openxmlformats.org/officeDocument/2006/relationships/hyperlink" Target="https://responsive-landing-page-bice.vercel.app/" TargetMode="External"/><Relationship Id="rId18" Type="http://schemas.openxmlformats.org/officeDocument/2006/relationships/hyperlink" Target="https://www.udemy.com/certificate/UC-b628e920-343f-4794-94d3-c33c4a6af28a/?utm_medium=email&amp;utm_campaign=email&amp;utm_source=sendgrid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racclaim.com/badges/8695da32-aa54-4f7b-a276-b802f79cd326/linked_in_profile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designo-website-khayyam-portfolio.netlify.app/" TargetMode="External"/><Relationship Id="rId17" Type="http://schemas.openxmlformats.org/officeDocument/2006/relationships/hyperlink" Target="https://guess-my-number-khayyam-portfolio.netlify.app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udgeting-app-khayyam-portfolio.netlify.app/" TargetMode="External"/><Relationship Id="rId20" Type="http://schemas.openxmlformats.org/officeDocument/2006/relationships/hyperlink" Target="https://www.linkedin.com/learning/css-advanced-layouts-with-gr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khalil.khayyam@gmail.com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ice-game-khayyam-portfolio.netlify.app/" TargetMode="External"/><Relationship Id="rId23" Type="http://schemas.openxmlformats.org/officeDocument/2006/relationships/hyperlink" Target="https://c46e136a583f7e334124-ac22991740ab4ff17e21daf2ed577041.ssl.cf1.rackcdn.com/Certificate/ScrumFundamentalsCertified-MohammadKhayyamKhalil-792324.pdf" TargetMode="External"/><Relationship Id="rId10" Type="http://schemas.openxmlformats.org/officeDocument/2006/relationships/hyperlink" Target="https://www.khayyamkhalil.com/" TargetMode="External"/><Relationship Id="rId19" Type="http://schemas.openxmlformats.org/officeDocument/2006/relationships/hyperlink" Target="https://www.freecodecamp.org/certification/khayyam/responsive-web-desig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khayyamkhalil" TargetMode="External"/><Relationship Id="rId14" Type="http://schemas.openxmlformats.org/officeDocument/2006/relationships/hyperlink" Target="https://testimonial-khayyam-portfolio.netlify.app/" TargetMode="External"/><Relationship Id="rId22" Type="http://schemas.openxmlformats.org/officeDocument/2006/relationships/hyperlink" Target="https://www.udemy.com/certificate/UC-07e2f924-7add-4c39-a23e-262cfc263027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me\AppData\Roaming\Microsoft\Templates\Sample%20Resume%20for%20IT%20Profession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8C80C0-57DB-7D42-A477-4B54B643D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C:\Users\home\AppData\Roaming\Microsoft\Templates\Sample Resume for IT Professional.dotx</Template>
  <TotalTime>2</TotalTime>
  <Pages>1</Pages>
  <Words>736</Words>
  <Characters>4200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JANE ALEXANDRIA SMITH</vt:lpstr>
    </vt:vector>
  </TitlesOfParts>
  <Company>HP</Company>
  <LinksUpToDate>false</LinksUpToDate>
  <CharactersWithSpaces>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JANE ALEXANDRIA SMITH</dc:title>
  <dc:creator>home</dc:creator>
  <cp:lastModifiedBy>Khayyam Khalil</cp:lastModifiedBy>
  <cp:revision>2</cp:revision>
  <cp:lastPrinted>2020-12-10T05:16:00Z</cp:lastPrinted>
  <dcterms:created xsi:type="dcterms:W3CDTF">2020-12-12T02:18:00Z</dcterms:created>
  <dcterms:modified xsi:type="dcterms:W3CDTF">2020-12-12T02:18:00Z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TC300031001033</vt:lpwstr>
  </property>
</Properties>
</file>